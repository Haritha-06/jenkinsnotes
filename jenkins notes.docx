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1D65" w14:textId="77777777" w:rsidR="00746951" w:rsidRDefault="001E23CE">
      <w:pPr>
        <w:shd w:val="clear" w:color="auto" w:fill="FFFFFF"/>
        <w:spacing w:after="100" w:line="240" w:lineRule="auto"/>
        <w:outlineLvl w:val="1"/>
      </w:pPr>
      <w:r>
        <w:rPr>
          <w:rFonts w:ascii="Times New Roman" w:eastAsia="Times New Roman" w:hAnsi="Times New Roman"/>
          <w:color w:val="F41717"/>
          <w:sz w:val="28"/>
          <w:szCs w:val="28"/>
        </w:rPr>
        <w:t>Basic Jenkins Interview Questions</w:t>
      </w:r>
    </w:p>
    <w:p w14:paraId="728B1D66"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 What is Jenkins and why use it?</w:t>
      </w:r>
    </w:p>
    <w:p w14:paraId="728B1D67"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 xml:space="preserve">Jenkins is one of the leading open-source continuous integration tools. The main functionality of this tool is to keep track of the version control system and </w:t>
      </w:r>
      <w:r>
        <w:rPr>
          <w:rFonts w:ascii="Arial" w:eastAsia="Times New Roman" w:hAnsi="Arial" w:cs="Arial"/>
          <w:color w:val="212529"/>
          <w:sz w:val="21"/>
          <w:szCs w:val="21"/>
        </w:rPr>
        <w:t>monitor the build system and provide notifications and reports to alert. It enables you to deliver software by integrating with a large number of testing and deployment technologies.</w:t>
      </w:r>
    </w:p>
    <w:p w14:paraId="728B1D68"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The following are the reasons to use Jenkins: </w:t>
      </w:r>
    </w:p>
    <w:p w14:paraId="728B1D69" w14:textId="77777777" w:rsidR="00746951" w:rsidRDefault="001E23CE">
      <w:pPr>
        <w:numPr>
          <w:ilvl w:val="0"/>
          <w:numId w:val="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 xml:space="preserve">It possesses an installer </w:t>
      </w:r>
      <w:r>
        <w:rPr>
          <w:rFonts w:ascii="Arial" w:eastAsia="Times New Roman" w:hAnsi="Arial" w:cs="Arial"/>
          <w:color w:val="4A4A4A"/>
          <w:sz w:val="21"/>
          <w:szCs w:val="21"/>
        </w:rPr>
        <w:t>package for major operating systems.</w:t>
      </w:r>
    </w:p>
    <w:p w14:paraId="728B1D6A" w14:textId="77777777" w:rsidR="00746951" w:rsidRDefault="001E23CE">
      <w:pPr>
        <w:numPr>
          <w:ilvl w:val="0"/>
          <w:numId w:val="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Integrates individual projects for a larger purpose</w:t>
      </w:r>
    </w:p>
    <w:p w14:paraId="728B1D6B" w14:textId="77777777" w:rsidR="00746951" w:rsidRDefault="001E23CE">
      <w:pPr>
        <w:numPr>
          <w:ilvl w:val="0"/>
          <w:numId w:val="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To keep your team in sync</w:t>
      </w:r>
    </w:p>
    <w:p w14:paraId="728B1D6C" w14:textId="77777777" w:rsidR="00746951" w:rsidRDefault="001E23CE">
      <w:pPr>
        <w:numPr>
          <w:ilvl w:val="0"/>
          <w:numId w:val="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Troubleshoot and audit past jobs effortlessly</w:t>
      </w:r>
    </w:p>
    <w:p w14:paraId="728B1D6D" w14:textId="77777777" w:rsidR="00746951" w:rsidRDefault="001E23CE">
      <w:pPr>
        <w:numPr>
          <w:ilvl w:val="0"/>
          <w:numId w:val="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Provides accurate data support for project management</w:t>
      </w:r>
    </w:p>
    <w:p w14:paraId="728B1D6E" w14:textId="77777777" w:rsidR="00746951" w:rsidRDefault="001E23CE">
      <w:pPr>
        <w:shd w:val="clear" w:color="auto" w:fill="FFFFFF"/>
        <w:spacing w:after="450" w:line="390" w:lineRule="atLeast"/>
        <w:jc w:val="right"/>
      </w:pPr>
      <w:r>
        <w:rPr>
          <w:rFonts w:ascii="Arial" w:eastAsia="Times New Roman" w:hAnsi="Arial" w:cs="Arial"/>
          <w:b/>
          <w:bCs/>
          <w:color w:val="212529"/>
          <w:sz w:val="21"/>
          <w:szCs w:val="21"/>
        </w:rPr>
        <w:t>[</w:t>
      </w:r>
      <w:r>
        <w:rPr>
          <w:rFonts w:ascii="Arial" w:eastAsia="Times New Roman" w:hAnsi="Arial" w:cs="Arial"/>
          <w:b/>
          <w:bCs/>
          <w:color w:val="F41717"/>
          <w:sz w:val="21"/>
          <w:szCs w:val="21"/>
        </w:rPr>
        <w:t>Related Article:</w:t>
      </w:r>
      <w:r>
        <w:rPr>
          <w:rFonts w:ascii="Arial" w:eastAsia="Times New Roman" w:hAnsi="Arial" w:cs="Arial"/>
          <w:b/>
          <w:bCs/>
          <w:color w:val="212529"/>
          <w:sz w:val="21"/>
          <w:szCs w:val="21"/>
        </w:rPr>
        <w:t> </w:t>
      </w:r>
      <w:hyperlink r:id="rId7" w:tooltip="Jenkins Installation on Windows" w:history="1">
        <w:r>
          <w:rPr>
            <w:rFonts w:ascii="Arial" w:eastAsia="Times New Roman" w:hAnsi="Arial" w:cs="Arial"/>
            <w:b/>
            <w:bCs/>
            <w:color w:val="0827EE"/>
            <w:sz w:val="21"/>
            <w:szCs w:val="21"/>
            <w:u w:val="single"/>
          </w:rPr>
          <w:t>Install Jenkins on Windows</w:t>
        </w:r>
      </w:hyperlink>
      <w:r>
        <w:rPr>
          <w:rFonts w:ascii="Arial" w:eastAsia="Times New Roman" w:hAnsi="Arial" w:cs="Arial"/>
          <w:b/>
          <w:bCs/>
          <w:color w:val="212529"/>
          <w:sz w:val="21"/>
          <w:szCs w:val="21"/>
        </w:rPr>
        <w:t>]</w:t>
      </w:r>
    </w:p>
    <w:p w14:paraId="728B1D6F"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Q2) What is continuous integration?</w:t>
      </w:r>
    </w:p>
    <w:p w14:paraId="728B1D70"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hyperlink r:id="rId8" w:tooltip="Continuous Integration Jenkins" w:history="1">
        <w:r>
          <w:rPr>
            <w:rFonts w:ascii="Arial" w:eastAsia="Times New Roman" w:hAnsi="Arial" w:cs="Arial"/>
            <w:color w:val="0000FF"/>
            <w:sz w:val="21"/>
            <w:szCs w:val="21"/>
            <w:u w:val="single"/>
          </w:rPr>
          <w:t>Continuous integration</w:t>
        </w:r>
      </w:hyperlink>
      <w:r>
        <w:rPr>
          <w:rFonts w:ascii="Arial" w:eastAsia="Times New Roman" w:hAnsi="Arial" w:cs="Arial"/>
          <w:color w:val="212529"/>
          <w:sz w:val="21"/>
          <w:szCs w:val="21"/>
        </w:rPr>
        <w:t xml:space="preserve"> is a process of continuously checking the developer’s code into a version control system several times a day and automating the build to check and detect bugs in the written code. Continuous Integration </w:t>
      </w:r>
      <w:r>
        <w:rPr>
          <w:rFonts w:ascii="Arial" w:eastAsia="Times New Roman" w:hAnsi="Arial" w:cs="Arial"/>
          <w:color w:val="212529"/>
          <w:sz w:val="21"/>
          <w:szCs w:val="21"/>
        </w:rPr>
        <w:t>includes the following:</w:t>
      </w:r>
    </w:p>
    <w:p w14:paraId="728B1D71"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Development and Compilation</w:t>
      </w:r>
    </w:p>
    <w:p w14:paraId="728B1D72"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Database Integration</w:t>
      </w:r>
    </w:p>
    <w:p w14:paraId="728B1D73"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Unit Testing</w:t>
      </w:r>
    </w:p>
    <w:p w14:paraId="728B1D74"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lastRenderedPageBreak/>
        <w:t>Production Deployment</w:t>
      </w:r>
    </w:p>
    <w:p w14:paraId="728B1D75"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Code Labeling</w:t>
      </w:r>
    </w:p>
    <w:p w14:paraId="728B1D76"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Functional Testing</w:t>
      </w:r>
    </w:p>
    <w:p w14:paraId="728B1D77" w14:textId="77777777" w:rsidR="00746951" w:rsidRDefault="001E23CE">
      <w:pPr>
        <w:numPr>
          <w:ilvl w:val="0"/>
          <w:numId w:val="2"/>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Generating and Analyzing Reports</w:t>
      </w:r>
    </w:p>
    <w:p w14:paraId="728B1D78"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Q3) What are the features of Jenkins?</w:t>
      </w:r>
    </w:p>
    <w:p w14:paraId="728B1D79"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 xml:space="preserve">Jenkins comes with the </w:t>
      </w:r>
      <w:r>
        <w:rPr>
          <w:rFonts w:ascii="Arial" w:eastAsia="Times New Roman" w:hAnsi="Arial" w:cs="Arial"/>
          <w:color w:val="212529"/>
          <w:sz w:val="21"/>
          <w:szCs w:val="21"/>
        </w:rPr>
        <w:t>following features:</w:t>
      </w:r>
    </w:p>
    <w:p w14:paraId="728B1D7A"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Free open source.</w:t>
      </w:r>
    </w:p>
    <w:p w14:paraId="728B1D7B"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Easy installation on various operating systems.</w:t>
      </w:r>
    </w:p>
    <w:p w14:paraId="728B1D7C"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Build Pipeline Support.</w:t>
      </w:r>
    </w:p>
    <w:p w14:paraId="728B1D7D"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Workflow Plugin.</w:t>
      </w:r>
    </w:p>
    <w:p w14:paraId="728B1D7E"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Test harness built around JUnit.</w:t>
      </w:r>
    </w:p>
    <w:p w14:paraId="728B1D7F"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Easy upgrades.</w:t>
      </w:r>
    </w:p>
    <w:p w14:paraId="728B1D80"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Rapid release cycle.</w:t>
      </w:r>
    </w:p>
    <w:p w14:paraId="728B1D81"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Easy configuration setup.</w:t>
      </w:r>
    </w:p>
    <w:p w14:paraId="728B1D82"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 xml:space="preserve">Excellent community and </w:t>
      </w:r>
      <w:r>
        <w:rPr>
          <w:rFonts w:ascii="Arial" w:eastAsia="Times New Roman" w:hAnsi="Arial" w:cs="Arial"/>
          <w:color w:val="4A4A4A"/>
          <w:sz w:val="21"/>
          <w:szCs w:val="21"/>
        </w:rPr>
        <w:t>documentation</w:t>
      </w:r>
    </w:p>
    <w:p w14:paraId="728B1D83" w14:textId="77777777" w:rsidR="00746951" w:rsidRDefault="001E23CE">
      <w:pPr>
        <w:numPr>
          <w:ilvl w:val="0"/>
          <w:numId w:val="3"/>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Extensible with the use of third-party plugins.</w:t>
      </w:r>
    </w:p>
    <w:p w14:paraId="728B1D84"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lastRenderedPageBreak/>
        <w:t>Q4) What are the advantages of using Jenkins?</w:t>
      </w:r>
    </w:p>
    <w:p w14:paraId="728B1D85"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The advantages of using Jenkins are the following:</w:t>
      </w:r>
    </w:p>
    <w:p w14:paraId="728B1D86"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Open-source tool and user-friendly</w:t>
      </w:r>
    </w:p>
    <w:p w14:paraId="728B1D87"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Easy to install</w:t>
      </w:r>
    </w:p>
    <w:p w14:paraId="728B1D88"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Provides great collaboration between deve</w:t>
      </w:r>
      <w:r>
        <w:rPr>
          <w:rFonts w:ascii="Arial" w:eastAsia="Times New Roman" w:hAnsi="Arial" w:cs="Arial"/>
          <w:color w:val="4A4A4A"/>
          <w:sz w:val="21"/>
          <w:szCs w:val="21"/>
        </w:rPr>
        <w:t>lopment and operations teams.</w:t>
      </w:r>
    </w:p>
    <w:p w14:paraId="728B1D89"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Code deployment is easy and happens in minutes, along with the generation of reports.</w:t>
      </w:r>
    </w:p>
    <w:p w14:paraId="728B1D8A"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Free of cost</w:t>
      </w:r>
    </w:p>
    <w:p w14:paraId="728B1D8B"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Platform independent</w:t>
      </w:r>
    </w:p>
    <w:p w14:paraId="728B1D8C"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Rich plugin ecosystem</w:t>
      </w:r>
    </w:p>
    <w:p w14:paraId="728B1D8D"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Code errors can be detected as early as possible.</w:t>
      </w:r>
    </w:p>
    <w:p w14:paraId="728B1D8E" w14:textId="77777777" w:rsidR="00746951" w:rsidRDefault="001E23CE">
      <w:pPr>
        <w:numPr>
          <w:ilvl w:val="0"/>
          <w:numId w:val="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 xml:space="preserve">Automation of </w:t>
      </w:r>
      <w:r>
        <w:rPr>
          <w:rFonts w:ascii="Arial" w:eastAsia="Times New Roman" w:hAnsi="Arial" w:cs="Arial"/>
          <w:color w:val="4A4A4A"/>
          <w:sz w:val="21"/>
          <w:szCs w:val="21"/>
        </w:rPr>
        <w:t>integration work, thereby reducing the number of integration issues.</w:t>
      </w:r>
    </w:p>
    <w:p w14:paraId="728B1D8F" w14:textId="77777777" w:rsidR="00746951" w:rsidRDefault="001E23CE">
      <w:pPr>
        <w:shd w:val="clear" w:color="auto" w:fill="FFFFFF"/>
        <w:spacing w:after="450" w:line="390" w:lineRule="atLeast"/>
        <w:jc w:val="right"/>
      </w:pPr>
      <w:r>
        <w:rPr>
          <w:rFonts w:ascii="Arial" w:eastAsia="Times New Roman" w:hAnsi="Arial" w:cs="Arial"/>
          <w:b/>
          <w:bCs/>
          <w:color w:val="212529"/>
          <w:sz w:val="21"/>
          <w:szCs w:val="21"/>
        </w:rPr>
        <w:t>[</w:t>
      </w:r>
      <w:r>
        <w:rPr>
          <w:rFonts w:ascii="Arial" w:eastAsia="Times New Roman" w:hAnsi="Arial" w:cs="Arial"/>
          <w:b/>
          <w:bCs/>
          <w:color w:val="F41717"/>
          <w:sz w:val="21"/>
          <w:szCs w:val="21"/>
        </w:rPr>
        <w:t>Related Article:</w:t>
      </w:r>
      <w:r>
        <w:rPr>
          <w:rFonts w:ascii="Arial" w:eastAsia="Times New Roman" w:hAnsi="Arial" w:cs="Arial"/>
          <w:b/>
          <w:bCs/>
          <w:color w:val="212529"/>
          <w:sz w:val="21"/>
          <w:szCs w:val="21"/>
        </w:rPr>
        <w:t> </w:t>
      </w:r>
      <w:hyperlink r:id="rId9" w:tooltip="Jenkins Tutorial" w:history="1">
        <w:r>
          <w:rPr>
            <w:rFonts w:ascii="Arial" w:eastAsia="Times New Roman" w:hAnsi="Arial" w:cs="Arial"/>
            <w:b/>
            <w:bCs/>
            <w:color w:val="0827EE"/>
            <w:sz w:val="21"/>
            <w:szCs w:val="21"/>
            <w:u w:val="single"/>
          </w:rPr>
          <w:t>Jenkins Tutorial for Beginners</w:t>
        </w:r>
      </w:hyperlink>
      <w:r>
        <w:rPr>
          <w:rFonts w:ascii="Arial" w:eastAsia="Times New Roman" w:hAnsi="Arial" w:cs="Arial"/>
          <w:b/>
          <w:bCs/>
          <w:color w:val="212529"/>
          <w:sz w:val="21"/>
          <w:szCs w:val="21"/>
        </w:rPr>
        <w:t>]</w:t>
      </w:r>
    </w:p>
    <w:p w14:paraId="728B1D90"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Q5) What are the prerequisites to use Jenkins?</w:t>
      </w:r>
    </w:p>
    <w:p w14:paraId="728B1D91"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We requ</w:t>
      </w:r>
      <w:r>
        <w:rPr>
          <w:rFonts w:ascii="Arial" w:eastAsia="Times New Roman" w:hAnsi="Arial" w:cs="Arial"/>
          <w:color w:val="212529"/>
          <w:sz w:val="21"/>
          <w:szCs w:val="21"/>
        </w:rPr>
        <w:t>ire the following to use Jenkins:</w:t>
      </w:r>
    </w:p>
    <w:p w14:paraId="728B1D92" w14:textId="77777777" w:rsidR="00746951" w:rsidRDefault="001E23CE">
      <w:pPr>
        <w:numPr>
          <w:ilvl w:val="0"/>
          <w:numId w:val="5"/>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A source code repository that is accessible, for instance, and a Git repository</w:t>
      </w:r>
    </w:p>
    <w:p w14:paraId="728B1D93" w14:textId="77777777" w:rsidR="00746951" w:rsidRDefault="001E23CE">
      <w:pPr>
        <w:numPr>
          <w:ilvl w:val="0"/>
          <w:numId w:val="5"/>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A working build script. e.g., a Maven Script checked into the repository</w:t>
      </w:r>
    </w:p>
    <w:p w14:paraId="728B1D94"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Q6) Name some of the plugins in Jenkin?</w:t>
      </w:r>
    </w:p>
    <w:p w14:paraId="728B1D95" w14:textId="77777777" w:rsidR="00746951" w:rsidRDefault="001E23CE">
      <w:pPr>
        <w:shd w:val="clear" w:color="auto" w:fill="FFFFFF"/>
        <w:spacing w:after="450" w:line="390" w:lineRule="atLeast"/>
      </w:pPr>
      <w:r>
        <w:rPr>
          <w:rFonts w:ascii="Arial" w:eastAsia="Times New Roman" w:hAnsi="Arial" w:cs="Arial"/>
          <w:b/>
          <w:bCs/>
          <w:color w:val="F41717"/>
          <w:sz w:val="21"/>
          <w:szCs w:val="21"/>
        </w:rPr>
        <w:lastRenderedPageBreak/>
        <w:t>Ans: </w:t>
      </w:r>
      <w:r>
        <w:rPr>
          <w:rFonts w:ascii="Arial" w:eastAsia="Times New Roman" w:hAnsi="Arial" w:cs="Arial"/>
          <w:color w:val="212529"/>
          <w:sz w:val="21"/>
          <w:szCs w:val="21"/>
        </w:rPr>
        <w:t>Some of the important pl</w:t>
      </w:r>
      <w:r>
        <w:rPr>
          <w:rFonts w:ascii="Arial" w:eastAsia="Times New Roman" w:hAnsi="Arial" w:cs="Arial"/>
          <w:color w:val="212529"/>
          <w:sz w:val="21"/>
          <w:szCs w:val="21"/>
        </w:rPr>
        <w:t>ugins in Jenkin includes:</w:t>
      </w:r>
    </w:p>
    <w:p w14:paraId="728B1D96"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Maven 2 project</w:t>
      </w:r>
    </w:p>
    <w:p w14:paraId="728B1D97"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Amazon EC2</w:t>
      </w:r>
    </w:p>
    <w:p w14:paraId="728B1D98"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HTML publisher</w:t>
      </w:r>
    </w:p>
    <w:p w14:paraId="728B1D99"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Copy Artifact</w:t>
      </w:r>
    </w:p>
    <w:p w14:paraId="728B1D9A"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Join</w:t>
      </w:r>
    </w:p>
    <w:p w14:paraId="728B1D9B"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Green Balls</w:t>
      </w:r>
    </w:p>
    <w:p w14:paraId="728B1D9C"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Git plugin</w:t>
      </w:r>
    </w:p>
    <w:p w14:paraId="728B1D9D"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Multi job plugin</w:t>
      </w:r>
    </w:p>
    <w:p w14:paraId="728B1D9E"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Test Results Analyzer</w:t>
      </w:r>
    </w:p>
    <w:p w14:paraId="728B1D9F" w14:textId="77777777" w:rsidR="00746951" w:rsidRDefault="001E23CE">
      <w:pPr>
        <w:numPr>
          <w:ilvl w:val="0"/>
          <w:numId w:val="6"/>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Metrics</w:t>
      </w:r>
    </w:p>
    <w:p w14:paraId="728B1DA0"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Q7) How to restart Jenkins manually?</w:t>
      </w:r>
    </w:p>
    <w:p w14:paraId="728B1DA1"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 xml:space="preserve">To restart Jenkins manually, you can use any one of </w:t>
      </w:r>
      <w:r>
        <w:rPr>
          <w:rFonts w:ascii="Arial" w:eastAsia="Times New Roman" w:hAnsi="Arial" w:cs="Arial"/>
          <w:color w:val="212529"/>
          <w:sz w:val="21"/>
          <w:szCs w:val="21"/>
        </w:rPr>
        <w:t>the following commands:</w:t>
      </w:r>
    </w:p>
    <w:p w14:paraId="728B1DA2" w14:textId="77777777" w:rsidR="00746951" w:rsidRDefault="001E23CE">
      <w:pPr>
        <w:numPr>
          <w:ilvl w:val="0"/>
          <w:numId w:val="7"/>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w:t>
      </w:r>
      <w:proofErr w:type="spellStart"/>
      <w:r>
        <w:rPr>
          <w:rFonts w:ascii="Arial" w:eastAsia="Times New Roman" w:hAnsi="Arial" w:cs="Arial"/>
          <w:color w:val="4A4A4A"/>
          <w:sz w:val="21"/>
          <w:szCs w:val="21"/>
        </w:rPr>
        <w:t>jenkins_url</w:t>
      </w:r>
      <w:proofErr w:type="spellEnd"/>
      <w:r>
        <w:rPr>
          <w:rFonts w:ascii="Arial" w:eastAsia="Times New Roman" w:hAnsi="Arial" w:cs="Arial"/>
          <w:color w:val="4A4A4A"/>
          <w:sz w:val="21"/>
          <w:szCs w:val="21"/>
        </w:rPr>
        <w:t>)/safe restart - Allows all running jobs to complete. New jobs will remain in the queue to run after the restart is complete.</w:t>
      </w:r>
    </w:p>
    <w:p w14:paraId="728B1DA3" w14:textId="77777777" w:rsidR="00746951" w:rsidRDefault="001E23CE">
      <w:pPr>
        <w:numPr>
          <w:ilvl w:val="0"/>
          <w:numId w:val="7"/>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w:t>
      </w:r>
      <w:proofErr w:type="spellStart"/>
      <w:r>
        <w:rPr>
          <w:rFonts w:ascii="Arial" w:eastAsia="Times New Roman" w:hAnsi="Arial" w:cs="Arial"/>
          <w:color w:val="4A4A4A"/>
          <w:sz w:val="21"/>
          <w:szCs w:val="21"/>
        </w:rPr>
        <w:t>jenkins_url</w:t>
      </w:r>
      <w:proofErr w:type="spellEnd"/>
      <w:r>
        <w:rPr>
          <w:rFonts w:ascii="Arial" w:eastAsia="Times New Roman" w:hAnsi="Arial" w:cs="Arial"/>
          <w:color w:val="4A4A4A"/>
          <w:sz w:val="21"/>
          <w:szCs w:val="21"/>
        </w:rPr>
        <w:t>)/restart - Forces a restart without waiting for builds to complete.</w:t>
      </w:r>
    </w:p>
    <w:p w14:paraId="728B1DA4"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 xml:space="preserve">Q8) What are </w:t>
      </w:r>
      <w:r>
        <w:rPr>
          <w:rFonts w:ascii="Times New Roman" w:eastAsia="Times New Roman" w:hAnsi="Times New Roman"/>
          <w:color w:val="212529"/>
          <w:sz w:val="24"/>
          <w:szCs w:val="24"/>
        </w:rPr>
        <w:t>the components that you can integrate Jenkins with?</w:t>
      </w:r>
    </w:p>
    <w:p w14:paraId="728B1DA5"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Jenkins is mainly integrated with the following:</w:t>
      </w:r>
    </w:p>
    <w:p w14:paraId="728B1DA6" w14:textId="77777777" w:rsidR="00746951" w:rsidRDefault="001E23CE">
      <w:pPr>
        <w:numPr>
          <w:ilvl w:val="0"/>
          <w:numId w:val="8"/>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Version Control system like GIT, SVN</w:t>
      </w:r>
    </w:p>
    <w:p w14:paraId="728B1DA7" w14:textId="77777777" w:rsidR="00746951" w:rsidRDefault="001E23CE">
      <w:pPr>
        <w:numPr>
          <w:ilvl w:val="0"/>
          <w:numId w:val="8"/>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And build tools like Apache Maven.</w:t>
      </w:r>
    </w:p>
    <w:p w14:paraId="728B1DA8"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Q9) How does Hudson relate to Jenkins?</w:t>
      </w:r>
    </w:p>
    <w:p w14:paraId="728B1DA9"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 xml:space="preserve">Jenkins was a renamed </w:t>
      </w:r>
      <w:r>
        <w:rPr>
          <w:rFonts w:ascii="Arial" w:eastAsia="Times New Roman" w:hAnsi="Arial" w:cs="Arial"/>
          <w:color w:val="212529"/>
          <w:sz w:val="21"/>
          <w:szCs w:val="21"/>
        </w:rPr>
        <w:t>version of Hudson.</w:t>
      </w:r>
    </w:p>
    <w:p w14:paraId="728B1DAA"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Q10) How to install Jenkins?</w:t>
      </w:r>
    </w:p>
    <w:p w14:paraId="728B1DAB"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p>
    <w:p w14:paraId="728B1DAC" w14:textId="77777777" w:rsidR="00746951" w:rsidRDefault="001E23CE">
      <w:pPr>
        <w:numPr>
          <w:ilvl w:val="0"/>
          <w:numId w:val="9"/>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lastRenderedPageBreak/>
        <w:t>Install Java Version 8</w:t>
      </w:r>
    </w:p>
    <w:p w14:paraId="728B1DAD" w14:textId="77777777" w:rsidR="00746951" w:rsidRDefault="001E23CE">
      <w:pPr>
        <w:numPr>
          <w:ilvl w:val="0"/>
          <w:numId w:val="9"/>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Install Apache Tomcat Version 9 </w:t>
      </w:r>
    </w:p>
    <w:p w14:paraId="728B1DAE" w14:textId="77777777" w:rsidR="00746951" w:rsidRDefault="001E23CE">
      <w:pPr>
        <w:numPr>
          <w:ilvl w:val="0"/>
          <w:numId w:val="9"/>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Download Jenkins war File</w:t>
      </w:r>
    </w:p>
    <w:p w14:paraId="728B1DAF" w14:textId="77777777" w:rsidR="00746951" w:rsidRDefault="001E23CE">
      <w:pPr>
        <w:numPr>
          <w:ilvl w:val="0"/>
          <w:numId w:val="9"/>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Deploy Jenkins war File</w:t>
      </w:r>
    </w:p>
    <w:p w14:paraId="728B1DB0" w14:textId="77777777" w:rsidR="00746951" w:rsidRDefault="001E23CE">
      <w:pPr>
        <w:numPr>
          <w:ilvl w:val="0"/>
          <w:numId w:val="9"/>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Install Suggested Plugins</w:t>
      </w:r>
    </w:p>
    <w:p w14:paraId="728B1DB1"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Q11) How can you start Jenkins manually?</w:t>
      </w:r>
    </w:p>
    <w:p w14:paraId="728B1DB2"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 xml:space="preserve">Jenkins can be </w:t>
      </w:r>
      <w:r>
        <w:rPr>
          <w:rFonts w:ascii="Arial" w:eastAsia="Times New Roman" w:hAnsi="Arial" w:cs="Arial"/>
          <w:color w:val="212529"/>
          <w:sz w:val="21"/>
          <w:szCs w:val="21"/>
        </w:rPr>
        <w:t>manually started by opening the Console/Command line and using the below commands:</w:t>
      </w:r>
    </w:p>
    <w:p w14:paraId="728B1DB3" w14:textId="77777777" w:rsidR="00746951" w:rsidRDefault="001E23CE">
      <w:pPr>
        <w:numPr>
          <w:ilvl w:val="0"/>
          <w:numId w:val="10"/>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Start Jenkins: jenkins.exe start</w:t>
      </w:r>
    </w:p>
    <w:p w14:paraId="728B1DB4" w14:textId="77777777" w:rsidR="00746951" w:rsidRDefault="001E23CE">
      <w:pPr>
        <w:numPr>
          <w:ilvl w:val="0"/>
          <w:numId w:val="10"/>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Stop Jenkins: jenkins.exe stop</w:t>
      </w:r>
    </w:p>
    <w:p w14:paraId="728B1DB5" w14:textId="77777777" w:rsidR="00746951" w:rsidRDefault="001E23CE">
      <w:pPr>
        <w:numPr>
          <w:ilvl w:val="0"/>
          <w:numId w:val="10"/>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Restart Jenkins: jenkins.exe restart</w:t>
      </w:r>
    </w:p>
    <w:p w14:paraId="728B1DB6" w14:textId="77777777" w:rsidR="00746951" w:rsidRDefault="001E23CE">
      <w:pPr>
        <w:shd w:val="clear" w:color="auto" w:fill="FFFFFF"/>
        <w:spacing w:after="100" w:line="240" w:lineRule="auto"/>
        <w:outlineLvl w:val="2"/>
      </w:pPr>
      <w:r>
        <w:rPr>
          <w:rFonts w:ascii="Times New Roman" w:eastAsia="Times New Roman" w:hAnsi="Times New Roman"/>
          <w:b/>
          <w:bCs/>
          <w:color w:val="212529"/>
          <w:sz w:val="24"/>
          <w:szCs w:val="24"/>
        </w:rPr>
        <w:t>Q12) What</w:t>
      </w:r>
      <w:r>
        <w:rPr>
          <w:rFonts w:ascii="Times New Roman" w:eastAsia="Times New Roman" w:hAnsi="Times New Roman"/>
          <w:color w:val="212529"/>
          <w:sz w:val="24"/>
          <w:szCs w:val="24"/>
        </w:rPr>
        <w:t> is </w:t>
      </w:r>
      <w:r>
        <w:rPr>
          <w:rFonts w:ascii="Times New Roman" w:eastAsia="Times New Roman" w:hAnsi="Times New Roman"/>
          <w:b/>
          <w:bCs/>
          <w:color w:val="212529"/>
          <w:sz w:val="24"/>
          <w:szCs w:val="24"/>
        </w:rPr>
        <w:t>the difference between Jenkins, Maven, and Ant?</w:t>
      </w:r>
    </w:p>
    <w:p w14:paraId="728B1DB7"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p>
    <w:tbl>
      <w:tblPr>
        <w:tblW w:w="10944" w:type="dxa"/>
        <w:tblCellMar>
          <w:left w:w="10" w:type="dxa"/>
          <w:right w:w="10" w:type="dxa"/>
        </w:tblCellMar>
        <w:tblLook w:val="0000" w:firstRow="0" w:lastRow="0" w:firstColumn="0" w:lastColumn="0" w:noHBand="0" w:noVBand="0"/>
      </w:tblPr>
      <w:tblGrid>
        <w:gridCol w:w="5460"/>
        <w:gridCol w:w="3528"/>
        <w:gridCol w:w="1956"/>
      </w:tblGrid>
      <w:tr w:rsidR="00746951" w14:paraId="728B1DBB" w14:textId="77777777">
        <w:tblPrEx>
          <w:tblCellMar>
            <w:top w:w="0" w:type="dxa"/>
            <w:bottom w:w="0" w:type="dxa"/>
          </w:tblCellMar>
        </w:tblPrEx>
        <w:trPr>
          <w:trHeight w:val="795"/>
        </w:trPr>
        <w:tc>
          <w:tcPr>
            <w:tcW w:w="5460" w:type="dxa"/>
            <w:shd w:val="clear" w:color="auto" w:fill="auto"/>
            <w:tcMar>
              <w:top w:w="15" w:type="dxa"/>
              <w:left w:w="15" w:type="dxa"/>
              <w:bottom w:w="15" w:type="dxa"/>
              <w:right w:w="15" w:type="dxa"/>
            </w:tcMar>
            <w:vAlign w:val="center"/>
          </w:tcPr>
          <w:p w14:paraId="728B1DB8" w14:textId="77777777" w:rsidR="00746951" w:rsidRDefault="001E23CE">
            <w:pPr>
              <w:spacing w:after="450" w:line="390" w:lineRule="atLeast"/>
            </w:pPr>
            <w:r>
              <w:rPr>
                <w:rFonts w:ascii="Times New Roman" w:eastAsia="Times New Roman" w:hAnsi="Times New Roman"/>
                <w:b/>
                <w:bCs/>
                <w:sz w:val="24"/>
                <w:szCs w:val="24"/>
              </w:rPr>
              <w:t>Jenkins</w:t>
            </w:r>
          </w:p>
        </w:tc>
        <w:tc>
          <w:tcPr>
            <w:tcW w:w="3528" w:type="dxa"/>
            <w:shd w:val="clear" w:color="auto" w:fill="auto"/>
            <w:tcMar>
              <w:top w:w="15" w:type="dxa"/>
              <w:left w:w="15" w:type="dxa"/>
              <w:bottom w:w="15" w:type="dxa"/>
              <w:right w:w="15" w:type="dxa"/>
            </w:tcMar>
            <w:vAlign w:val="center"/>
          </w:tcPr>
          <w:p w14:paraId="728B1DB9" w14:textId="77777777" w:rsidR="00746951" w:rsidRDefault="001E23CE">
            <w:pPr>
              <w:spacing w:after="450" w:line="390" w:lineRule="atLeast"/>
            </w:pPr>
            <w:r>
              <w:rPr>
                <w:rFonts w:ascii="Times New Roman" w:eastAsia="Times New Roman" w:hAnsi="Times New Roman"/>
                <w:b/>
                <w:bCs/>
                <w:sz w:val="24"/>
                <w:szCs w:val="24"/>
              </w:rPr>
              <w:t>Maven</w:t>
            </w:r>
          </w:p>
        </w:tc>
        <w:tc>
          <w:tcPr>
            <w:tcW w:w="1956" w:type="dxa"/>
            <w:shd w:val="clear" w:color="auto" w:fill="auto"/>
            <w:tcMar>
              <w:top w:w="15" w:type="dxa"/>
              <w:left w:w="15" w:type="dxa"/>
              <w:bottom w:w="15" w:type="dxa"/>
              <w:right w:w="15" w:type="dxa"/>
            </w:tcMar>
            <w:vAlign w:val="center"/>
          </w:tcPr>
          <w:p w14:paraId="728B1DBA" w14:textId="77777777" w:rsidR="00746951" w:rsidRDefault="001E23CE">
            <w:pPr>
              <w:spacing w:after="450" w:line="390" w:lineRule="atLeast"/>
            </w:pPr>
            <w:r>
              <w:rPr>
                <w:rFonts w:ascii="Times New Roman" w:eastAsia="Times New Roman" w:hAnsi="Times New Roman"/>
                <w:b/>
                <w:bCs/>
                <w:sz w:val="24"/>
                <w:szCs w:val="24"/>
              </w:rPr>
              <w:t>Ant</w:t>
            </w:r>
          </w:p>
        </w:tc>
      </w:tr>
      <w:tr w:rsidR="00746951" w14:paraId="728B1DBF" w14:textId="77777777">
        <w:tblPrEx>
          <w:tblCellMar>
            <w:top w:w="0" w:type="dxa"/>
            <w:bottom w:w="0" w:type="dxa"/>
          </w:tblCellMar>
        </w:tblPrEx>
        <w:trPr>
          <w:trHeight w:val="1125"/>
        </w:trPr>
        <w:tc>
          <w:tcPr>
            <w:tcW w:w="5460" w:type="dxa"/>
            <w:shd w:val="clear" w:color="auto" w:fill="auto"/>
            <w:tcMar>
              <w:top w:w="15" w:type="dxa"/>
              <w:left w:w="15" w:type="dxa"/>
              <w:bottom w:w="15" w:type="dxa"/>
              <w:right w:w="15" w:type="dxa"/>
            </w:tcMar>
            <w:vAlign w:val="center"/>
          </w:tcPr>
          <w:p w14:paraId="728B1DBC"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Continuous Integration Tool</w:t>
            </w:r>
          </w:p>
        </w:tc>
        <w:tc>
          <w:tcPr>
            <w:tcW w:w="3528" w:type="dxa"/>
            <w:shd w:val="clear" w:color="auto" w:fill="auto"/>
            <w:tcMar>
              <w:top w:w="15" w:type="dxa"/>
              <w:left w:w="15" w:type="dxa"/>
              <w:bottom w:w="15" w:type="dxa"/>
              <w:right w:w="15" w:type="dxa"/>
            </w:tcMar>
            <w:vAlign w:val="center"/>
          </w:tcPr>
          <w:p w14:paraId="728B1DBD"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Build automation tool</w:t>
            </w:r>
          </w:p>
        </w:tc>
        <w:tc>
          <w:tcPr>
            <w:tcW w:w="1956" w:type="dxa"/>
            <w:shd w:val="clear" w:color="auto" w:fill="auto"/>
            <w:tcMar>
              <w:top w:w="15" w:type="dxa"/>
              <w:left w:w="15" w:type="dxa"/>
              <w:bottom w:w="15" w:type="dxa"/>
              <w:right w:w="15" w:type="dxa"/>
            </w:tcMar>
            <w:vAlign w:val="center"/>
          </w:tcPr>
          <w:p w14:paraId="728B1DBE"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Command Line/Java Library Tool.</w:t>
            </w:r>
          </w:p>
        </w:tc>
      </w:tr>
      <w:tr w:rsidR="00746951" w14:paraId="728B1DC3" w14:textId="77777777">
        <w:tblPrEx>
          <w:tblCellMar>
            <w:top w:w="0" w:type="dxa"/>
            <w:bottom w:w="0" w:type="dxa"/>
          </w:tblCellMar>
        </w:tblPrEx>
        <w:trPr>
          <w:trHeight w:val="1125"/>
        </w:trPr>
        <w:tc>
          <w:tcPr>
            <w:tcW w:w="5460" w:type="dxa"/>
            <w:shd w:val="clear" w:color="auto" w:fill="auto"/>
            <w:tcMar>
              <w:top w:w="15" w:type="dxa"/>
              <w:left w:w="15" w:type="dxa"/>
              <w:bottom w:w="15" w:type="dxa"/>
              <w:right w:w="15" w:type="dxa"/>
            </w:tcMar>
            <w:vAlign w:val="center"/>
          </w:tcPr>
          <w:p w14:paraId="728B1DC0"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lastRenderedPageBreak/>
              <w:t>Automates software development process through continuous integration and facilitates continuous delivery. </w:t>
            </w:r>
          </w:p>
        </w:tc>
        <w:tc>
          <w:tcPr>
            <w:tcW w:w="3528" w:type="dxa"/>
            <w:shd w:val="clear" w:color="auto" w:fill="auto"/>
            <w:tcMar>
              <w:top w:w="15" w:type="dxa"/>
              <w:left w:w="15" w:type="dxa"/>
              <w:bottom w:w="15" w:type="dxa"/>
              <w:right w:w="15" w:type="dxa"/>
            </w:tcMar>
            <w:vAlign w:val="center"/>
          </w:tcPr>
          <w:p w14:paraId="728B1DC1"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 xml:space="preserve">Describes software dependencies and </w:t>
            </w:r>
            <w:r>
              <w:rPr>
                <w:rFonts w:ascii="Times New Roman" w:eastAsia="Times New Roman" w:hAnsi="Times New Roman"/>
                <w:sz w:val="24"/>
                <w:szCs w:val="24"/>
              </w:rPr>
              <w:t>explains how the software is built</w:t>
            </w:r>
          </w:p>
        </w:tc>
        <w:tc>
          <w:tcPr>
            <w:tcW w:w="1956" w:type="dxa"/>
            <w:shd w:val="clear" w:color="auto" w:fill="auto"/>
            <w:tcMar>
              <w:top w:w="15" w:type="dxa"/>
              <w:left w:w="15" w:type="dxa"/>
              <w:bottom w:w="15" w:type="dxa"/>
              <w:right w:w="15" w:type="dxa"/>
            </w:tcMar>
            <w:vAlign w:val="center"/>
          </w:tcPr>
          <w:p w14:paraId="728B1DC2"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Drives build process</w:t>
            </w:r>
          </w:p>
        </w:tc>
      </w:tr>
      <w:tr w:rsidR="00746951" w14:paraId="728B1DC8" w14:textId="77777777">
        <w:tblPrEx>
          <w:tblCellMar>
            <w:top w:w="0" w:type="dxa"/>
            <w:bottom w:w="0" w:type="dxa"/>
          </w:tblCellMar>
        </w:tblPrEx>
        <w:trPr>
          <w:trHeight w:val="1785"/>
        </w:trPr>
        <w:tc>
          <w:tcPr>
            <w:tcW w:w="5460" w:type="dxa"/>
            <w:shd w:val="clear" w:color="auto" w:fill="auto"/>
            <w:tcMar>
              <w:top w:w="15" w:type="dxa"/>
              <w:left w:w="15" w:type="dxa"/>
              <w:bottom w:w="15" w:type="dxa"/>
              <w:right w:w="15" w:type="dxa"/>
            </w:tcMar>
            <w:vAlign w:val="center"/>
          </w:tcPr>
          <w:p w14:paraId="728B1DC4"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 xml:space="preserve">Supports version control tools like Git, </w:t>
            </w:r>
            <w:proofErr w:type="spellStart"/>
            <w:r>
              <w:rPr>
                <w:rFonts w:ascii="Times New Roman" w:eastAsia="Times New Roman" w:hAnsi="Times New Roman"/>
                <w:sz w:val="24"/>
                <w:szCs w:val="24"/>
              </w:rPr>
              <w:t>AccuRev</w:t>
            </w:r>
            <w:proofErr w:type="spellEnd"/>
            <w:r>
              <w:rPr>
                <w:rFonts w:ascii="Times New Roman" w:eastAsia="Times New Roman" w:hAnsi="Times New Roman"/>
                <w:sz w:val="24"/>
                <w:szCs w:val="24"/>
              </w:rPr>
              <w:t>.</w:t>
            </w:r>
          </w:p>
        </w:tc>
        <w:tc>
          <w:tcPr>
            <w:tcW w:w="3528" w:type="dxa"/>
            <w:shd w:val="clear" w:color="auto" w:fill="auto"/>
            <w:tcMar>
              <w:top w:w="15" w:type="dxa"/>
              <w:left w:w="15" w:type="dxa"/>
              <w:bottom w:w="15" w:type="dxa"/>
              <w:right w:w="15" w:type="dxa"/>
            </w:tcMar>
            <w:vAlign w:val="center"/>
          </w:tcPr>
          <w:p w14:paraId="728B1DC5"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Supports projects written in C#, Ruby.</w:t>
            </w:r>
          </w:p>
        </w:tc>
        <w:tc>
          <w:tcPr>
            <w:tcW w:w="1956" w:type="dxa"/>
            <w:shd w:val="clear" w:color="auto" w:fill="auto"/>
            <w:tcMar>
              <w:top w:w="15" w:type="dxa"/>
              <w:left w:w="15" w:type="dxa"/>
              <w:bottom w:w="15" w:type="dxa"/>
              <w:right w:w="15" w:type="dxa"/>
            </w:tcMar>
            <w:vAlign w:val="center"/>
          </w:tcPr>
          <w:p w14:paraId="728B1DC6" w14:textId="77777777" w:rsidR="00746951" w:rsidRDefault="001E23CE">
            <w:pPr>
              <w:spacing w:after="450" w:line="390" w:lineRule="atLeast"/>
              <w:rPr>
                <w:rFonts w:ascii="Times New Roman" w:eastAsia="Times New Roman" w:hAnsi="Times New Roman"/>
                <w:sz w:val="24"/>
                <w:szCs w:val="24"/>
              </w:rPr>
            </w:pPr>
            <w:r>
              <w:rPr>
                <w:rFonts w:ascii="Times New Roman" w:eastAsia="Times New Roman" w:hAnsi="Times New Roman"/>
                <w:sz w:val="24"/>
                <w:szCs w:val="24"/>
              </w:rPr>
              <w:t>Supports projects written in C and C++.</w:t>
            </w:r>
          </w:p>
          <w:p w14:paraId="728B1DC7"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r>
          </w:p>
        </w:tc>
      </w:tr>
    </w:tbl>
    <w:p w14:paraId="728B1DC9"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 </w:t>
      </w:r>
    </w:p>
    <w:p w14:paraId="728B1DCA"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Q13) Name a few Jenkins environment variables.</w:t>
      </w:r>
    </w:p>
    <w:p w14:paraId="728B1DCB"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 xml:space="preserve">By </w:t>
      </w:r>
      <w:r>
        <w:rPr>
          <w:rFonts w:ascii="Arial" w:eastAsia="Times New Roman" w:hAnsi="Arial" w:cs="Arial"/>
          <w:color w:val="212529"/>
          <w:sz w:val="21"/>
          <w:szCs w:val="21"/>
        </w:rPr>
        <w:t>default, there are numerous variables available in Jenkins. Some of them are:</w:t>
      </w:r>
    </w:p>
    <w:p w14:paraId="728B1DCC" w14:textId="77777777" w:rsidR="00746951" w:rsidRDefault="001E23CE">
      <w:pPr>
        <w:numPr>
          <w:ilvl w:val="0"/>
          <w:numId w:val="1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$NODE_NAME</w:t>
      </w:r>
    </w:p>
    <w:p w14:paraId="728B1DCD" w14:textId="77777777" w:rsidR="00746951" w:rsidRDefault="001E23CE">
      <w:pPr>
        <w:numPr>
          <w:ilvl w:val="0"/>
          <w:numId w:val="1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$JOB_NAME</w:t>
      </w:r>
    </w:p>
    <w:p w14:paraId="728B1DCE" w14:textId="77777777" w:rsidR="00746951" w:rsidRDefault="001E23CE">
      <w:pPr>
        <w:numPr>
          <w:ilvl w:val="0"/>
          <w:numId w:val="1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$WORKSPACE</w:t>
      </w:r>
    </w:p>
    <w:p w14:paraId="728B1DCF" w14:textId="77777777" w:rsidR="00746951" w:rsidRDefault="001E23CE">
      <w:pPr>
        <w:numPr>
          <w:ilvl w:val="0"/>
          <w:numId w:val="1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$JOB_URL</w:t>
      </w:r>
    </w:p>
    <w:p w14:paraId="728B1DD0" w14:textId="77777777" w:rsidR="00746951" w:rsidRDefault="001E23CE">
      <w:pPr>
        <w:numPr>
          <w:ilvl w:val="0"/>
          <w:numId w:val="11"/>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$BUILD_URL</w:t>
      </w:r>
    </w:p>
    <w:p w14:paraId="728B1DD1"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Q14) How can you deploy a custom build of a core plugin?</w:t>
      </w:r>
    </w:p>
    <w:p w14:paraId="728B1DD2"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 xml:space="preserve">To deploy a custom build of a core plugin, you have to do the </w:t>
      </w:r>
      <w:r>
        <w:rPr>
          <w:rFonts w:ascii="Arial" w:eastAsia="Times New Roman" w:hAnsi="Arial" w:cs="Arial"/>
          <w:color w:val="212529"/>
          <w:sz w:val="21"/>
          <w:szCs w:val="21"/>
        </w:rPr>
        <w:t>following:</w:t>
      </w:r>
    </w:p>
    <w:p w14:paraId="728B1DD3" w14:textId="77777777" w:rsidR="00746951" w:rsidRDefault="001E23CE">
      <w:pPr>
        <w:numPr>
          <w:ilvl w:val="0"/>
          <w:numId w:val="12"/>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Stop Jenkins.</w:t>
      </w:r>
    </w:p>
    <w:p w14:paraId="728B1DD4" w14:textId="77777777" w:rsidR="00746951" w:rsidRDefault="001E23CE">
      <w:pPr>
        <w:numPr>
          <w:ilvl w:val="0"/>
          <w:numId w:val="12"/>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Copy the custom HPI to $</w:t>
      </w:r>
      <w:proofErr w:type="spellStart"/>
      <w:r>
        <w:rPr>
          <w:rFonts w:ascii="Arial" w:eastAsia="Times New Roman" w:hAnsi="Arial" w:cs="Arial"/>
          <w:color w:val="4A4A4A"/>
          <w:sz w:val="21"/>
          <w:szCs w:val="21"/>
        </w:rPr>
        <w:t>Jenkins_Home</w:t>
      </w:r>
      <w:proofErr w:type="spellEnd"/>
      <w:r>
        <w:rPr>
          <w:rFonts w:ascii="Arial" w:eastAsia="Times New Roman" w:hAnsi="Arial" w:cs="Arial"/>
          <w:color w:val="4A4A4A"/>
          <w:sz w:val="21"/>
          <w:szCs w:val="21"/>
        </w:rPr>
        <w:t>/plugins.</w:t>
      </w:r>
    </w:p>
    <w:p w14:paraId="728B1DD5" w14:textId="77777777" w:rsidR="00746951" w:rsidRDefault="001E23CE">
      <w:pPr>
        <w:numPr>
          <w:ilvl w:val="0"/>
          <w:numId w:val="12"/>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Delete the previously expanded plugin directory.</w:t>
      </w:r>
    </w:p>
    <w:p w14:paraId="728B1DD6" w14:textId="77777777" w:rsidR="00746951" w:rsidRDefault="001E23CE">
      <w:pPr>
        <w:numPr>
          <w:ilvl w:val="0"/>
          <w:numId w:val="12"/>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lastRenderedPageBreak/>
        <w:t xml:space="preserve">Make an empty file called &lt;plugin&gt;. </w:t>
      </w:r>
      <w:proofErr w:type="spellStart"/>
      <w:r>
        <w:rPr>
          <w:rFonts w:ascii="Arial" w:eastAsia="Times New Roman" w:hAnsi="Arial" w:cs="Arial"/>
          <w:color w:val="4A4A4A"/>
          <w:sz w:val="21"/>
          <w:szCs w:val="21"/>
        </w:rPr>
        <w:t>hpi</w:t>
      </w:r>
      <w:proofErr w:type="spellEnd"/>
      <w:r>
        <w:rPr>
          <w:rFonts w:ascii="Arial" w:eastAsia="Times New Roman" w:hAnsi="Arial" w:cs="Arial"/>
          <w:color w:val="4A4A4A"/>
          <w:sz w:val="21"/>
          <w:szCs w:val="21"/>
        </w:rPr>
        <w:t>. pinned.</w:t>
      </w:r>
    </w:p>
    <w:p w14:paraId="728B1DD7" w14:textId="77777777" w:rsidR="00746951" w:rsidRDefault="001E23CE">
      <w:pPr>
        <w:numPr>
          <w:ilvl w:val="0"/>
          <w:numId w:val="12"/>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Start Jenkins.</w:t>
      </w:r>
    </w:p>
    <w:p w14:paraId="728B1DD8"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Q15) What are the Parameters in Jenkins?</w:t>
      </w:r>
    </w:p>
    <w:p w14:paraId="728B1DD9"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 xml:space="preserve">Parameters are </w:t>
      </w:r>
      <w:r>
        <w:rPr>
          <w:rFonts w:ascii="Arial" w:eastAsia="Times New Roman" w:hAnsi="Arial" w:cs="Arial"/>
          <w:color w:val="212529"/>
          <w:sz w:val="21"/>
          <w:szCs w:val="21"/>
        </w:rPr>
        <w:t>supported by the Agent section. They are used to support several use-cases pipelines and are defined at the top-level of the pipeline or inside an individual stage directive.</w:t>
      </w:r>
    </w:p>
    <w:p w14:paraId="728B1DDA"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Q16) What is the use of the Agent Directive?</w:t>
      </w:r>
    </w:p>
    <w:p w14:paraId="728B1DDB"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The agent directive specifies J</w:t>
      </w:r>
      <w:r>
        <w:rPr>
          <w:rFonts w:ascii="Arial" w:eastAsia="Times New Roman" w:hAnsi="Arial" w:cs="Arial"/>
          <w:color w:val="212529"/>
          <w:sz w:val="21"/>
          <w:szCs w:val="21"/>
        </w:rPr>
        <w:t>enkins how and where to execute the entire pipeline. The directive is specified at the top-level inside the pipeline block and stage-level usage is optional. </w:t>
      </w:r>
    </w:p>
    <w:p w14:paraId="728B1DDC"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Q17) What is flow control in Jenkins?</w:t>
      </w:r>
    </w:p>
    <w:p w14:paraId="728B1DDD"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 </w:t>
      </w:r>
      <w:r>
        <w:rPr>
          <w:rFonts w:ascii="Arial" w:eastAsia="Times New Roman" w:hAnsi="Arial" w:cs="Arial"/>
          <w:color w:val="212529"/>
          <w:sz w:val="21"/>
          <w:szCs w:val="21"/>
        </w:rPr>
        <w:t>Flow control supports the pipeline structure (scripted</w:t>
      </w:r>
      <w:r>
        <w:rPr>
          <w:rFonts w:ascii="Arial" w:eastAsia="Times New Roman" w:hAnsi="Arial" w:cs="Arial"/>
          <w:color w:val="212529"/>
          <w:sz w:val="21"/>
          <w:szCs w:val="21"/>
        </w:rPr>
        <w:t xml:space="preserve"> pipeline) for executing the top to bottom of the Jenkins file.</w:t>
      </w:r>
    </w:p>
    <w:p w14:paraId="728B1DDE"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 xml:space="preserve">Q18) What are the ways to configure </w:t>
      </w:r>
      <w:proofErr w:type="gramStart"/>
      <w:r>
        <w:rPr>
          <w:rFonts w:ascii="Times New Roman" w:eastAsia="Times New Roman" w:hAnsi="Times New Roman"/>
          <w:color w:val="212529"/>
          <w:sz w:val="24"/>
          <w:szCs w:val="24"/>
        </w:rPr>
        <w:t>Jenkins</w:t>
      </w:r>
      <w:proofErr w:type="gramEnd"/>
      <w:r>
        <w:rPr>
          <w:rFonts w:ascii="Times New Roman" w:eastAsia="Times New Roman" w:hAnsi="Times New Roman"/>
          <w:color w:val="212529"/>
          <w:sz w:val="24"/>
          <w:szCs w:val="24"/>
        </w:rPr>
        <w:t xml:space="preserve"> node agent to communicate with Jenkins master?</w:t>
      </w:r>
    </w:p>
    <w:p w14:paraId="728B1DDF"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Below mentioned ways help you to start the node agent –</w:t>
      </w:r>
    </w:p>
    <w:p w14:paraId="728B1DE0" w14:textId="77777777" w:rsidR="00746951" w:rsidRDefault="001E23CE">
      <w:pPr>
        <w:numPr>
          <w:ilvl w:val="0"/>
          <w:numId w:val="13"/>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Command-line – For this, the client need</w:t>
      </w:r>
      <w:r>
        <w:rPr>
          <w:rFonts w:ascii="Arial" w:eastAsia="Times New Roman" w:hAnsi="Arial" w:cs="Arial"/>
          <w:color w:val="4A4A4A"/>
          <w:sz w:val="21"/>
          <w:szCs w:val="21"/>
        </w:rPr>
        <w:t>s the executable agent.jar file. It helps to launch the process on the client to communicate with the Jenkins master to run build jobs.</w:t>
      </w:r>
    </w:p>
    <w:p w14:paraId="728B1DE1" w14:textId="77777777" w:rsidR="00746951" w:rsidRDefault="001E23CE">
      <w:pPr>
        <w:numPr>
          <w:ilvl w:val="0"/>
          <w:numId w:val="13"/>
        </w:numPr>
        <w:shd w:val="clear" w:color="auto" w:fill="FFFFFF"/>
        <w:tabs>
          <w:tab w:val="left" w:pos="720"/>
        </w:tabs>
        <w:spacing w:before="75" w:after="75" w:line="375"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Browser – This file launches a new process on the client machine to run jobs.</w:t>
      </w:r>
    </w:p>
    <w:p w14:paraId="728B1DE2"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Q19): What is a Jenkins Pipeline?</w:t>
      </w:r>
    </w:p>
    <w:p w14:paraId="728B1DE3"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Jen</w:t>
      </w:r>
      <w:r>
        <w:rPr>
          <w:rFonts w:ascii="Arial" w:eastAsia="Times New Roman" w:hAnsi="Arial" w:cs="Arial"/>
          <w:color w:val="212529"/>
          <w:sz w:val="21"/>
          <w:szCs w:val="21"/>
        </w:rPr>
        <w:t>kins Pipeline is a set of features of Jenkins, which are installed as plugins to enable continuous delivery pipeline implementation. These are the automated processes to get the software from source control through deployment to end-users.</w:t>
      </w:r>
    </w:p>
    <w:p w14:paraId="728B1DE4"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 xml:space="preserve">Q20): What is </w:t>
      </w:r>
      <w:r>
        <w:rPr>
          <w:rFonts w:ascii="Times New Roman" w:eastAsia="Times New Roman" w:hAnsi="Times New Roman"/>
          <w:color w:val="212529"/>
          <w:sz w:val="24"/>
          <w:szCs w:val="24"/>
        </w:rPr>
        <w:t>the use of the JENKINS HOME directory?</w:t>
      </w:r>
    </w:p>
    <w:p w14:paraId="728B1DE5" w14:textId="77777777" w:rsidR="00746951" w:rsidRDefault="001E23CE">
      <w:pPr>
        <w:shd w:val="clear" w:color="auto" w:fill="FFFFFF"/>
        <w:spacing w:after="450" w:line="390" w:lineRule="atLeast"/>
      </w:pPr>
      <w:r>
        <w:rPr>
          <w:rFonts w:ascii="Arial" w:eastAsia="Times New Roman" w:hAnsi="Arial" w:cs="Arial"/>
          <w:b/>
          <w:bCs/>
          <w:color w:val="F41717"/>
          <w:sz w:val="21"/>
          <w:szCs w:val="21"/>
        </w:rPr>
        <w:t>Ans:</w:t>
      </w:r>
      <w:r>
        <w:rPr>
          <w:rFonts w:ascii="Arial" w:eastAsia="Times New Roman" w:hAnsi="Arial" w:cs="Arial"/>
          <w:b/>
          <w:bCs/>
          <w:color w:val="E03E2D"/>
          <w:sz w:val="21"/>
          <w:szCs w:val="21"/>
        </w:rPr>
        <w:t> </w:t>
      </w:r>
      <w:r>
        <w:rPr>
          <w:rFonts w:ascii="Arial" w:eastAsia="Times New Roman" w:hAnsi="Arial" w:cs="Arial"/>
          <w:color w:val="212529"/>
          <w:sz w:val="21"/>
          <w:szCs w:val="21"/>
        </w:rPr>
        <w:t>JENKINS_HOME directory is used to store all the settings, configurations, and logs.</w:t>
      </w:r>
    </w:p>
    <w:p w14:paraId="728B1DE6" w14:textId="77777777" w:rsidR="00746951" w:rsidRDefault="001E23CE">
      <w:pPr>
        <w:shd w:val="clear" w:color="auto" w:fill="FFFFFF"/>
        <w:spacing w:after="100" w:line="240" w:lineRule="auto"/>
        <w:outlineLvl w:val="1"/>
      </w:pPr>
      <w:r>
        <w:rPr>
          <w:rFonts w:ascii="Times New Roman" w:eastAsia="Times New Roman" w:hAnsi="Times New Roman"/>
          <w:color w:val="F41717"/>
          <w:sz w:val="28"/>
          <w:szCs w:val="28"/>
        </w:rPr>
        <w:t>Jenkins Interview Questions Advanced</w:t>
      </w:r>
    </w:p>
    <w:p w14:paraId="728B1DE7"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Q21) How do I move Jenkins from one server to another?</w:t>
      </w:r>
    </w:p>
    <w:p w14:paraId="728B1DE8"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 xml:space="preserve">Ans: There are multiple ways to do </w:t>
      </w:r>
      <w:r>
        <w:rPr>
          <w:rFonts w:ascii="Arial" w:eastAsia="Times New Roman" w:hAnsi="Arial" w:cs="Arial"/>
          <w:color w:val="212529"/>
          <w:sz w:val="21"/>
          <w:szCs w:val="21"/>
        </w:rPr>
        <w:t>that as mentioned below: </w:t>
      </w:r>
    </w:p>
    <w:p w14:paraId="728B1DE9" w14:textId="77777777" w:rsidR="00746951" w:rsidRDefault="001E23CE">
      <w:pPr>
        <w:numPr>
          <w:ilvl w:val="0"/>
          <w:numId w:val="1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lastRenderedPageBreak/>
        <w:t>Move a job from one installation of Jenkins to another by simply copying the corresponding job directory.</w:t>
      </w:r>
    </w:p>
    <w:p w14:paraId="728B1DEA" w14:textId="77777777" w:rsidR="00746951" w:rsidRDefault="001E23CE">
      <w:pPr>
        <w:numPr>
          <w:ilvl w:val="0"/>
          <w:numId w:val="1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Make a copy of an existing job by making a clone of a job directory by a different name.</w:t>
      </w:r>
    </w:p>
    <w:p w14:paraId="728B1DEB" w14:textId="77777777" w:rsidR="00746951" w:rsidRDefault="001E23CE">
      <w:pPr>
        <w:numPr>
          <w:ilvl w:val="0"/>
          <w:numId w:val="14"/>
        </w:numPr>
        <w:shd w:val="clear" w:color="auto" w:fill="FFFFFF"/>
        <w:tabs>
          <w:tab w:val="left" w:pos="720"/>
        </w:tabs>
        <w:spacing w:after="450" w:line="390" w:lineRule="atLeast"/>
        <w:ind w:left="1095"/>
        <w:jc w:val="both"/>
        <w:rPr>
          <w:rFonts w:ascii="Arial" w:eastAsia="Times New Roman" w:hAnsi="Arial" w:cs="Arial"/>
          <w:color w:val="4A4A4A"/>
          <w:sz w:val="21"/>
          <w:szCs w:val="21"/>
        </w:rPr>
      </w:pPr>
      <w:r>
        <w:rPr>
          <w:rFonts w:ascii="Arial" w:eastAsia="Times New Roman" w:hAnsi="Arial" w:cs="Arial"/>
          <w:color w:val="4A4A4A"/>
          <w:sz w:val="21"/>
          <w:szCs w:val="21"/>
        </w:rPr>
        <w:t xml:space="preserve">Rename an existing job by renaming </w:t>
      </w:r>
      <w:r>
        <w:rPr>
          <w:rFonts w:ascii="Arial" w:eastAsia="Times New Roman" w:hAnsi="Arial" w:cs="Arial"/>
          <w:color w:val="4A4A4A"/>
          <w:sz w:val="21"/>
          <w:szCs w:val="21"/>
        </w:rPr>
        <w:t>a directory. </w:t>
      </w:r>
    </w:p>
    <w:p w14:paraId="728B1DEC"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Q22) Explain how to create a backup and copy files in Jenkins?</w:t>
      </w:r>
    </w:p>
    <w:p w14:paraId="728B1DED"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 xml:space="preserve">Jenkins saves all the build logs and configurations in the home directory. It includes all the slave node configurations and job configurations. For the performing back of </w:t>
      </w:r>
      <w:r>
        <w:rPr>
          <w:rFonts w:ascii="Arial" w:eastAsia="Times New Roman" w:hAnsi="Arial" w:cs="Arial"/>
          <w:color w:val="4A4A4A"/>
          <w:sz w:val="24"/>
          <w:szCs w:val="24"/>
        </w:rPr>
        <w:t>Jenkins, you should back up the JENKINS_HOME directory frequently. For copying Jenkins jobs, you should replicate the job directory.</w:t>
      </w:r>
    </w:p>
    <w:p w14:paraId="728B1DEE"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Q23) Explain how to Setup Build jobs in Jenkins.</w:t>
      </w:r>
    </w:p>
    <w:p w14:paraId="728B1DEF"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Ans: The following steps will help you to build jobs in Jenkins:</w:t>
      </w:r>
    </w:p>
    <w:p w14:paraId="728B1DF0"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1: F</w:t>
      </w:r>
      <w:r>
        <w:rPr>
          <w:rFonts w:ascii="Arial" w:eastAsia="Times New Roman" w:hAnsi="Arial" w:cs="Arial"/>
          <w:color w:val="212529"/>
          <w:sz w:val="21"/>
          <w:szCs w:val="21"/>
        </w:rPr>
        <w:t>irst, go to the Jenkins dashboard and click on the New Item.</w:t>
      </w:r>
    </w:p>
    <w:p w14:paraId="728B1DF1"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2: Enter the Item name and choose the ‘Freestyle project option’.</w:t>
      </w:r>
    </w:p>
    <w:p w14:paraId="728B1DF2"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3: Specify the details of the job.</w:t>
      </w:r>
    </w:p>
    <w:p w14:paraId="728B1DF3"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4: Next, specify the location of files that need to be built. </w:t>
      </w:r>
    </w:p>
    <w:p w14:paraId="728B1DF4"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 xml:space="preserve">Step 5: If </w:t>
      </w:r>
      <w:r>
        <w:rPr>
          <w:rFonts w:ascii="Arial" w:eastAsia="Times New Roman" w:hAnsi="Arial" w:cs="Arial"/>
          <w:color w:val="212529"/>
          <w:sz w:val="21"/>
          <w:szCs w:val="21"/>
        </w:rPr>
        <w:t xml:space="preserve">your repository is hosted on </w:t>
      </w:r>
      <w:proofErr w:type="spellStart"/>
      <w:r>
        <w:rPr>
          <w:rFonts w:ascii="Arial" w:eastAsia="Times New Roman" w:hAnsi="Arial" w:cs="Arial"/>
          <w:color w:val="212529"/>
          <w:sz w:val="21"/>
          <w:szCs w:val="21"/>
        </w:rPr>
        <w:t>Github</w:t>
      </w:r>
      <w:proofErr w:type="spellEnd"/>
      <w:r>
        <w:rPr>
          <w:rFonts w:ascii="Arial" w:eastAsia="Times New Roman" w:hAnsi="Arial" w:cs="Arial"/>
          <w:color w:val="212529"/>
          <w:sz w:val="21"/>
          <w:szCs w:val="21"/>
        </w:rPr>
        <w:t>, you can also enter the URL of that repository here. </w:t>
      </w:r>
    </w:p>
    <w:p w14:paraId="728B1DF5"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6: Build section and click on the Add build step.</w:t>
      </w:r>
    </w:p>
    <w:p w14:paraId="728B1DF6"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7: In the command window, enter the following commands and then click on the Save button.</w:t>
      </w:r>
    </w:p>
    <w:p w14:paraId="728B1DF7" w14:textId="77777777" w:rsidR="00746951" w:rsidRDefault="001E23CE">
      <w:pPr>
        <w:shd w:val="clear" w:color="auto" w:fill="FFFFFF"/>
        <w:spacing w:after="450" w:line="390" w:lineRule="atLeast"/>
        <w:rPr>
          <w:rFonts w:ascii="Arial" w:eastAsia="Times New Roman" w:hAnsi="Arial" w:cs="Arial"/>
          <w:color w:val="212529"/>
          <w:sz w:val="21"/>
          <w:szCs w:val="21"/>
        </w:rPr>
      </w:pPr>
      <w:proofErr w:type="gramStart"/>
      <w:r>
        <w:rPr>
          <w:rFonts w:ascii="Arial" w:eastAsia="Times New Roman" w:hAnsi="Arial" w:cs="Arial"/>
          <w:color w:val="212529"/>
          <w:sz w:val="21"/>
          <w:szCs w:val="21"/>
        </w:rPr>
        <w:t xml:space="preserve">( </w:t>
      </w:r>
      <w:proofErr w:type="spellStart"/>
      <w:r>
        <w:rPr>
          <w:rFonts w:ascii="Arial" w:eastAsia="Times New Roman" w:hAnsi="Arial" w:cs="Arial"/>
          <w:color w:val="212529"/>
          <w:sz w:val="21"/>
          <w:szCs w:val="21"/>
        </w:rPr>
        <w:t>Javac</w:t>
      </w:r>
      <w:proofErr w:type="spellEnd"/>
      <w:proofErr w:type="gramEnd"/>
      <w:r>
        <w:rPr>
          <w:rFonts w:ascii="Arial" w:eastAsia="Times New Roman" w:hAnsi="Arial" w:cs="Arial"/>
          <w:color w:val="212529"/>
          <w:sz w:val="21"/>
          <w:szCs w:val="21"/>
        </w:rPr>
        <w:t xml:space="preserve"> HelloWor</w:t>
      </w:r>
      <w:r>
        <w:rPr>
          <w:rFonts w:ascii="Arial" w:eastAsia="Times New Roman" w:hAnsi="Arial" w:cs="Arial"/>
          <w:color w:val="212529"/>
          <w:sz w:val="21"/>
          <w:szCs w:val="21"/>
        </w:rPr>
        <w:t>ld.java  </w:t>
      </w:r>
    </w:p>
    <w:p w14:paraId="728B1DF8"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lastRenderedPageBreak/>
        <w:t>Java HelloWorld)</w:t>
      </w:r>
    </w:p>
    <w:p w14:paraId="728B1DF9"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8: You can click on the Build Now option to see if you have successfully defined the job.</w:t>
      </w:r>
    </w:p>
    <w:p w14:paraId="728B1DFA"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9: Once the build is scheduled, it will run.</w:t>
      </w:r>
    </w:p>
    <w:p w14:paraId="728B1DFB"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Step 10: Click on the Console Output link to see the details of the build</w:t>
      </w:r>
    </w:p>
    <w:p w14:paraId="728B1DFC"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 xml:space="preserve">Q24) What </w:t>
      </w:r>
      <w:r>
        <w:rPr>
          <w:rFonts w:ascii="Arial" w:eastAsia="Times New Roman" w:hAnsi="Arial" w:cs="Arial"/>
          <w:color w:val="222222"/>
          <w:sz w:val="24"/>
          <w:szCs w:val="24"/>
        </w:rPr>
        <w:t>is Groovy in Jenkins?</w:t>
      </w:r>
    </w:p>
    <w:p w14:paraId="728B1DFD"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Apache Groovy is the default scripting language used for the JVM platform.  It has some useful features like DSL support, dynamic typing, and closures. </w:t>
      </w:r>
    </w:p>
    <w:p w14:paraId="728B1DFE"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Some of the major features of using Groovy are:</w:t>
      </w:r>
    </w:p>
    <w:p w14:paraId="728B1DFF" w14:textId="77777777" w:rsidR="00746951" w:rsidRDefault="001E23CE">
      <w:pPr>
        <w:numPr>
          <w:ilvl w:val="0"/>
          <w:numId w:val="1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Groovy is a dynamic and </w:t>
      </w:r>
      <w:r>
        <w:rPr>
          <w:rFonts w:ascii="Arial" w:eastAsia="Times New Roman" w:hAnsi="Arial" w:cs="Arial"/>
          <w:color w:val="4A4A4A"/>
          <w:sz w:val="20"/>
          <w:szCs w:val="20"/>
        </w:rPr>
        <w:t>agile language, offers seamless integration with all the existing Java libraries and objects.</w:t>
      </w:r>
    </w:p>
    <w:p w14:paraId="728B1E00" w14:textId="77777777" w:rsidR="00746951" w:rsidRDefault="001E23CE">
      <w:pPr>
        <w:numPr>
          <w:ilvl w:val="0"/>
          <w:numId w:val="1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We can use scopes to define Collections or Arrays.</w:t>
      </w:r>
    </w:p>
    <w:p w14:paraId="728B1E01" w14:textId="77777777" w:rsidR="00746951" w:rsidRDefault="001E23CE">
      <w:pPr>
        <w:numPr>
          <w:ilvl w:val="0"/>
          <w:numId w:val="1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Allows you to add or remove collections </w:t>
      </w:r>
    </w:p>
    <w:p w14:paraId="728B1E02"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Q25) How do I clone a git repository using Jenkins?</w:t>
      </w:r>
    </w:p>
    <w:p w14:paraId="728B1E03"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You have to e</w:t>
      </w:r>
      <w:r>
        <w:rPr>
          <w:rFonts w:ascii="Arial" w:eastAsia="Times New Roman" w:hAnsi="Arial" w:cs="Arial"/>
          <w:color w:val="4A4A4A"/>
          <w:sz w:val="24"/>
          <w:szCs w:val="24"/>
        </w:rPr>
        <w:t xml:space="preserve">nter the </w:t>
      </w:r>
      <w:proofErr w:type="gramStart"/>
      <w:r>
        <w:rPr>
          <w:rFonts w:ascii="Arial" w:eastAsia="Times New Roman" w:hAnsi="Arial" w:cs="Arial"/>
          <w:color w:val="4A4A4A"/>
          <w:sz w:val="24"/>
          <w:szCs w:val="24"/>
        </w:rPr>
        <w:t>user</w:t>
      </w:r>
      <w:proofErr w:type="gramEnd"/>
      <w:r>
        <w:rPr>
          <w:rFonts w:ascii="Arial" w:eastAsia="Times New Roman" w:hAnsi="Arial" w:cs="Arial"/>
          <w:color w:val="4A4A4A"/>
          <w:sz w:val="24"/>
          <w:szCs w:val="24"/>
        </w:rPr>
        <w:t xml:space="preserve"> name and email for your Jenkins system and turn it into your job directory and execute the “git config” command for that.</w:t>
      </w:r>
    </w:p>
    <w:p w14:paraId="728B1E04"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Q26) What are the ways by which a build can be scheduled in Jenkins?</w:t>
      </w:r>
    </w:p>
    <w:p w14:paraId="728B1E05"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 xml:space="preserve">You can schedule a build in Jenkins in the </w:t>
      </w:r>
      <w:r>
        <w:rPr>
          <w:rFonts w:ascii="Arial" w:eastAsia="Times New Roman" w:hAnsi="Arial" w:cs="Arial"/>
          <w:color w:val="4A4A4A"/>
          <w:sz w:val="24"/>
          <w:szCs w:val="24"/>
        </w:rPr>
        <w:t>following ways:</w:t>
      </w:r>
    </w:p>
    <w:p w14:paraId="728B1E06" w14:textId="77777777" w:rsidR="00746951" w:rsidRDefault="001E23CE">
      <w:pPr>
        <w:numPr>
          <w:ilvl w:val="0"/>
          <w:numId w:val="16"/>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By source code management commits</w:t>
      </w:r>
    </w:p>
    <w:p w14:paraId="728B1E07" w14:textId="77777777" w:rsidR="00746951" w:rsidRDefault="001E23CE">
      <w:pPr>
        <w:numPr>
          <w:ilvl w:val="0"/>
          <w:numId w:val="16"/>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After completion of other builds</w:t>
      </w:r>
    </w:p>
    <w:p w14:paraId="728B1E08" w14:textId="77777777" w:rsidR="00746951" w:rsidRDefault="001E23CE">
      <w:pPr>
        <w:numPr>
          <w:ilvl w:val="0"/>
          <w:numId w:val="16"/>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Can be scheduled to run at a specified time (crowns)</w:t>
      </w:r>
    </w:p>
    <w:p w14:paraId="728B1E09" w14:textId="77777777" w:rsidR="00746951" w:rsidRDefault="001E23CE">
      <w:pPr>
        <w:numPr>
          <w:ilvl w:val="0"/>
          <w:numId w:val="16"/>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Manual Build Requests</w:t>
      </w:r>
    </w:p>
    <w:p w14:paraId="728B1E0A"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Q27) How to configure and use a third-party tool in Jenkins?</w:t>
      </w:r>
    </w:p>
    <w:p w14:paraId="728B1E0B"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The procedure to work with a thi</w:t>
      </w:r>
      <w:r>
        <w:rPr>
          <w:rFonts w:ascii="Arial" w:eastAsia="Times New Roman" w:hAnsi="Arial" w:cs="Arial"/>
          <w:color w:val="4A4A4A"/>
          <w:sz w:val="24"/>
          <w:szCs w:val="24"/>
        </w:rPr>
        <w:t>rd-party tool in Jenkins is:</w:t>
      </w:r>
    </w:p>
    <w:p w14:paraId="728B1E0C" w14:textId="77777777" w:rsidR="00746951" w:rsidRDefault="001E23CE">
      <w:pPr>
        <w:numPr>
          <w:ilvl w:val="0"/>
          <w:numId w:val="17"/>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First, the third-party tool must be installed.</w:t>
      </w:r>
    </w:p>
    <w:p w14:paraId="728B1E0D" w14:textId="77777777" w:rsidR="00746951" w:rsidRDefault="001E23CE">
      <w:pPr>
        <w:numPr>
          <w:ilvl w:val="0"/>
          <w:numId w:val="17"/>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lastRenderedPageBreak/>
        <w:t>Download the plug-in that supports the third-party tool through the Jenkins administrator console.</w:t>
      </w:r>
    </w:p>
    <w:p w14:paraId="728B1E0E" w14:textId="77777777" w:rsidR="00746951" w:rsidRDefault="001E23CE">
      <w:pPr>
        <w:numPr>
          <w:ilvl w:val="0"/>
          <w:numId w:val="17"/>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The third-party tool must be configured in the administrator console.</w:t>
      </w:r>
    </w:p>
    <w:p w14:paraId="728B1E0F" w14:textId="77777777" w:rsidR="00746951" w:rsidRDefault="001E23CE">
      <w:pPr>
        <w:numPr>
          <w:ilvl w:val="0"/>
          <w:numId w:val="17"/>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At last, th</w:t>
      </w:r>
      <w:r>
        <w:rPr>
          <w:rFonts w:ascii="Arial" w:eastAsia="Times New Roman" w:hAnsi="Arial" w:cs="Arial"/>
          <w:color w:val="4A4A4A"/>
          <w:sz w:val="20"/>
          <w:szCs w:val="20"/>
        </w:rPr>
        <w:t>e plug-ins can be utilized from inside a Jenkins build job. </w:t>
      </w:r>
    </w:p>
    <w:p w14:paraId="728B1E10"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Q28) What are the different ways of scheduling a build in Jenkins?</w:t>
      </w:r>
    </w:p>
    <w:p w14:paraId="728B1E11"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p>
    <w:p w14:paraId="728B1E12" w14:textId="77777777" w:rsidR="00746951" w:rsidRDefault="001E23CE">
      <w:pPr>
        <w:numPr>
          <w:ilvl w:val="0"/>
          <w:numId w:val="18"/>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Builds can be triggered by source code management commits sequentially.</w:t>
      </w:r>
    </w:p>
    <w:p w14:paraId="728B1E13" w14:textId="77777777" w:rsidR="00746951" w:rsidRDefault="001E23CE">
      <w:pPr>
        <w:numPr>
          <w:ilvl w:val="0"/>
          <w:numId w:val="18"/>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Manual requests the Builds.</w:t>
      </w:r>
    </w:p>
    <w:p w14:paraId="728B1E14" w14:textId="77777777" w:rsidR="00746951" w:rsidRDefault="001E23CE">
      <w:pPr>
        <w:numPr>
          <w:ilvl w:val="0"/>
          <w:numId w:val="18"/>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Can be </w:t>
      </w:r>
      <w:r>
        <w:rPr>
          <w:rFonts w:ascii="Arial" w:eastAsia="Times New Roman" w:hAnsi="Arial" w:cs="Arial"/>
          <w:color w:val="4A4A4A"/>
          <w:sz w:val="20"/>
          <w:szCs w:val="20"/>
        </w:rPr>
        <w:t>scheduled to run at a specified time using the CRON jobs.</w:t>
      </w:r>
    </w:p>
    <w:p w14:paraId="728B1E15"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Q29) How will you secure Jenkins?</w:t>
      </w:r>
    </w:p>
    <w:p w14:paraId="728B1E16"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The following ways will help you to secure Jenkins:</w:t>
      </w:r>
    </w:p>
    <w:p w14:paraId="728B1E17"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Check the global security is on.</w:t>
      </w:r>
    </w:p>
    <w:p w14:paraId="728B1E18"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Make sure Jenkins is integrated with the appropriate login with my company</w:t>
      </w:r>
      <w:r>
        <w:rPr>
          <w:rFonts w:ascii="Arial" w:eastAsia="Times New Roman" w:hAnsi="Arial" w:cs="Arial"/>
          <w:color w:val="4A4A4A"/>
          <w:sz w:val="20"/>
          <w:szCs w:val="20"/>
        </w:rPr>
        <w:t>’s user directory.</w:t>
      </w:r>
    </w:p>
    <w:p w14:paraId="728B1E19"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The project matrix/matrix is allowed to fine-tune access.</w:t>
      </w:r>
    </w:p>
    <w:p w14:paraId="728B1E1A"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Automate the process of setting rights/privileges with custom </w:t>
      </w:r>
      <w:proofErr w:type="gramStart"/>
      <w:r>
        <w:rPr>
          <w:rFonts w:ascii="Arial" w:eastAsia="Times New Roman" w:hAnsi="Arial" w:cs="Arial"/>
          <w:color w:val="4A4A4A"/>
          <w:sz w:val="20"/>
          <w:szCs w:val="20"/>
        </w:rPr>
        <w:t>version controlled</w:t>
      </w:r>
      <w:proofErr w:type="gramEnd"/>
      <w:r>
        <w:rPr>
          <w:rFonts w:ascii="Arial" w:eastAsia="Times New Roman" w:hAnsi="Arial" w:cs="Arial"/>
          <w:color w:val="4A4A4A"/>
          <w:sz w:val="20"/>
          <w:szCs w:val="20"/>
        </w:rPr>
        <w:t xml:space="preserve"> script in Jenkins.</w:t>
      </w:r>
    </w:p>
    <w:p w14:paraId="728B1E1B"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Limit physical access to </w:t>
      </w:r>
      <w:proofErr w:type="gramStart"/>
      <w:r>
        <w:rPr>
          <w:rFonts w:ascii="Arial" w:eastAsia="Times New Roman" w:hAnsi="Arial" w:cs="Arial"/>
          <w:color w:val="4A4A4A"/>
          <w:sz w:val="20"/>
          <w:szCs w:val="20"/>
        </w:rPr>
        <w:t>Jenkins</w:t>
      </w:r>
      <w:proofErr w:type="gramEnd"/>
      <w:r>
        <w:rPr>
          <w:rFonts w:ascii="Arial" w:eastAsia="Times New Roman" w:hAnsi="Arial" w:cs="Arial"/>
          <w:color w:val="4A4A4A"/>
          <w:sz w:val="20"/>
          <w:szCs w:val="20"/>
        </w:rPr>
        <w:t xml:space="preserve"> data/folders.</w:t>
      </w:r>
    </w:p>
    <w:p w14:paraId="728B1E1C" w14:textId="77777777" w:rsidR="00746951" w:rsidRDefault="001E23CE">
      <w:pPr>
        <w:numPr>
          <w:ilvl w:val="0"/>
          <w:numId w:val="19"/>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Run security audits periodically</w:t>
      </w:r>
      <w:r>
        <w:rPr>
          <w:rFonts w:ascii="Arial" w:eastAsia="Times New Roman" w:hAnsi="Arial" w:cs="Arial"/>
          <w:color w:val="4A4A4A"/>
          <w:sz w:val="20"/>
          <w:szCs w:val="20"/>
        </w:rPr>
        <w:t xml:space="preserve"> on the same.</w:t>
      </w:r>
    </w:p>
    <w:p w14:paraId="728B1E1D"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Q30) What are the steps involved in deploying a custom build of a core plugin?</w:t>
      </w:r>
    </w:p>
    <w:p w14:paraId="728B1E1E"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To deploy a custom build of a core plugin, you should follow the below steps: </w:t>
      </w:r>
    </w:p>
    <w:p w14:paraId="728B1E1F" w14:textId="77777777" w:rsidR="00746951" w:rsidRDefault="001E23CE">
      <w:pPr>
        <w:numPr>
          <w:ilvl w:val="0"/>
          <w:numId w:val="20"/>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Stop Jenkins.</w:t>
      </w:r>
    </w:p>
    <w:p w14:paraId="728B1E20" w14:textId="77777777" w:rsidR="00746951" w:rsidRDefault="001E23CE">
      <w:pPr>
        <w:numPr>
          <w:ilvl w:val="0"/>
          <w:numId w:val="20"/>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Copy the custom HPI to </w:t>
      </w:r>
      <w:r>
        <w:rPr>
          <w:rFonts w:ascii="Arial" w:eastAsia="Times New Roman" w:hAnsi="Arial" w:cs="Arial"/>
          <w:color w:val="4A4A4A"/>
          <w:sz w:val="20"/>
          <w:szCs w:val="20"/>
        </w:rPr>
        <w:t>$</w:t>
      </w:r>
      <w:proofErr w:type="spellStart"/>
      <w:r>
        <w:rPr>
          <w:rFonts w:ascii="Arial" w:eastAsia="Times New Roman" w:hAnsi="Arial" w:cs="Arial"/>
          <w:color w:val="4A4A4A"/>
          <w:sz w:val="20"/>
          <w:szCs w:val="20"/>
        </w:rPr>
        <w:t>Jenkins_Home</w:t>
      </w:r>
      <w:proofErr w:type="spellEnd"/>
      <w:r>
        <w:rPr>
          <w:rFonts w:ascii="Arial" w:eastAsia="Times New Roman" w:hAnsi="Arial" w:cs="Arial"/>
          <w:color w:val="4A4A4A"/>
          <w:sz w:val="20"/>
          <w:szCs w:val="20"/>
        </w:rPr>
        <w:t>/plugins.</w:t>
      </w:r>
    </w:p>
    <w:p w14:paraId="728B1E21" w14:textId="77777777" w:rsidR="00746951" w:rsidRDefault="001E23CE">
      <w:pPr>
        <w:numPr>
          <w:ilvl w:val="0"/>
          <w:numId w:val="20"/>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Delete the previously expanded plugin directory.</w:t>
      </w:r>
    </w:p>
    <w:p w14:paraId="728B1E22" w14:textId="77777777" w:rsidR="00746951" w:rsidRDefault="001E23CE">
      <w:pPr>
        <w:numPr>
          <w:ilvl w:val="0"/>
          <w:numId w:val="20"/>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Make an empty file called. </w:t>
      </w:r>
      <w:proofErr w:type="spellStart"/>
      <w:r>
        <w:rPr>
          <w:rFonts w:ascii="Arial" w:eastAsia="Times New Roman" w:hAnsi="Arial" w:cs="Arial"/>
          <w:color w:val="4A4A4A"/>
          <w:sz w:val="20"/>
          <w:szCs w:val="20"/>
        </w:rPr>
        <w:t>hpi</w:t>
      </w:r>
      <w:proofErr w:type="spellEnd"/>
      <w:r>
        <w:rPr>
          <w:rFonts w:ascii="Arial" w:eastAsia="Times New Roman" w:hAnsi="Arial" w:cs="Arial"/>
          <w:color w:val="4A4A4A"/>
          <w:sz w:val="20"/>
          <w:szCs w:val="20"/>
        </w:rPr>
        <w:t>. pinned.</w:t>
      </w:r>
    </w:p>
    <w:p w14:paraId="728B1E23" w14:textId="77777777" w:rsidR="00746951" w:rsidRDefault="001E23CE">
      <w:pPr>
        <w:numPr>
          <w:ilvl w:val="0"/>
          <w:numId w:val="20"/>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Start Jenkins</w:t>
      </w:r>
    </w:p>
    <w:p w14:paraId="728B1E24"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Q31) What are declarative pipelines?</w:t>
      </w:r>
    </w:p>
    <w:p w14:paraId="728B1E25"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lastRenderedPageBreak/>
        <w:t>Ans: </w:t>
      </w:r>
      <w:r>
        <w:rPr>
          <w:rFonts w:ascii="Arial" w:eastAsia="Times New Roman" w:hAnsi="Arial" w:cs="Arial"/>
          <w:color w:val="4A4A4A"/>
          <w:sz w:val="24"/>
          <w:szCs w:val="24"/>
        </w:rPr>
        <w:t>A declarative pipeline is a new feature in Jenkins that maintains the pipeline as a code</w:t>
      </w:r>
      <w:r>
        <w:rPr>
          <w:rFonts w:ascii="Arial" w:eastAsia="Times New Roman" w:hAnsi="Arial" w:cs="Arial"/>
          <w:color w:val="4A4A4A"/>
          <w:sz w:val="24"/>
          <w:szCs w:val="24"/>
        </w:rPr>
        <w:t xml:space="preserve"> and makes it easier to write and read. It is defined within a block labeled pipeline.</w:t>
      </w:r>
    </w:p>
    <w:p w14:paraId="728B1E26"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Syntax:</w:t>
      </w:r>
    </w:p>
    <w:p w14:paraId="728B1E27"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The common syntax is:</w:t>
      </w:r>
    </w:p>
    <w:tbl>
      <w:tblPr>
        <w:tblW w:w="11448" w:type="dxa"/>
        <w:tblCellMar>
          <w:left w:w="10" w:type="dxa"/>
          <w:right w:w="10" w:type="dxa"/>
        </w:tblCellMar>
        <w:tblLook w:val="0000" w:firstRow="0" w:lastRow="0" w:firstColumn="0" w:lastColumn="0" w:noHBand="0" w:noVBand="0"/>
      </w:tblPr>
      <w:tblGrid>
        <w:gridCol w:w="456"/>
        <w:gridCol w:w="10992"/>
      </w:tblGrid>
      <w:tr w:rsidR="00746951" w14:paraId="728B1E2E" w14:textId="77777777">
        <w:tblPrEx>
          <w:tblCellMar>
            <w:top w:w="0" w:type="dxa"/>
            <w:bottom w:w="0" w:type="dxa"/>
          </w:tblCellMar>
        </w:tblPrEx>
        <w:tc>
          <w:tcPr>
            <w:tcW w:w="456" w:type="dxa"/>
            <w:shd w:val="clear" w:color="auto" w:fill="auto"/>
            <w:tcMar>
              <w:top w:w="0" w:type="dxa"/>
              <w:left w:w="0" w:type="dxa"/>
              <w:bottom w:w="0" w:type="dxa"/>
              <w:right w:w="0" w:type="dxa"/>
            </w:tcMar>
            <w:vAlign w:val="center"/>
          </w:tcPr>
          <w:p w14:paraId="728B1E28"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728B1E29"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728B1E2A"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10992" w:type="dxa"/>
            <w:shd w:val="clear" w:color="auto" w:fill="auto"/>
            <w:tcMar>
              <w:top w:w="0" w:type="dxa"/>
              <w:left w:w="0" w:type="dxa"/>
              <w:bottom w:w="0" w:type="dxa"/>
              <w:right w:w="0" w:type="dxa"/>
            </w:tcMar>
            <w:vAlign w:val="center"/>
          </w:tcPr>
          <w:p w14:paraId="728B1E2B" w14:textId="77777777" w:rsidR="00746951" w:rsidRDefault="001E23CE">
            <w:pPr>
              <w:spacing w:after="0" w:line="240" w:lineRule="auto"/>
            </w:pPr>
            <w:r>
              <w:rPr>
                <w:rFonts w:ascii="Courier New" w:eastAsia="Times New Roman" w:hAnsi="Courier New" w:cs="Courier New"/>
                <w:sz w:val="20"/>
                <w:szCs w:val="20"/>
              </w:rPr>
              <w:t>pipeline {</w:t>
            </w:r>
          </w:p>
          <w:p w14:paraId="728B1E2C" w14:textId="77777777" w:rsidR="00746951" w:rsidRDefault="001E23CE">
            <w:pPr>
              <w:spacing w:after="0" w:line="240" w:lineRule="auto"/>
            </w:pPr>
            <w:r>
              <w:rPr>
                <w:rFonts w:ascii="Courier New" w:eastAsia="Times New Roman" w:hAnsi="Courier New" w:cs="Courier New"/>
                <w:sz w:val="20"/>
                <w:szCs w:val="20"/>
              </w:rPr>
              <w:t>/* Declarative Pipeline */</w:t>
            </w:r>
          </w:p>
          <w:p w14:paraId="728B1E2D" w14:textId="77777777" w:rsidR="00746951" w:rsidRDefault="001E23CE">
            <w:pPr>
              <w:spacing w:after="0" w:line="240" w:lineRule="auto"/>
            </w:pPr>
            <w:r>
              <w:rPr>
                <w:rFonts w:ascii="Courier New" w:eastAsia="Times New Roman" w:hAnsi="Courier New" w:cs="Courier New"/>
                <w:sz w:val="20"/>
                <w:szCs w:val="20"/>
              </w:rPr>
              <w:t>}</w:t>
            </w:r>
          </w:p>
        </w:tc>
      </w:tr>
    </w:tbl>
    <w:p w14:paraId="728B1E2F" w14:textId="77777777" w:rsidR="00746951" w:rsidRDefault="001E23CE">
      <w:pPr>
        <w:shd w:val="clear" w:color="auto" w:fill="FFFFFF"/>
        <w:spacing w:after="450" w:line="390" w:lineRule="atLeast"/>
        <w:rPr>
          <w:rFonts w:ascii="Arial" w:eastAsia="Times New Roman" w:hAnsi="Arial" w:cs="Arial"/>
          <w:color w:val="212529"/>
          <w:sz w:val="21"/>
          <w:szCs w:val="21"/>
        </w:rPr>
      </w:pPr>
      <w:r>
        <w:rPr>
          <w:rFonts w:ascii="Arial" w:eastAsia="Times New Roman" w:hAnsi="Arial" w:cs="Arial"/>
          <w:color w:val="212529"/>
          <w:sz w:val="21"/>
          <w:szCs w:val="21"/>
        </w:rPr>
        <w:t> Structure of the declarative pipeline:</w:t>
      </w:r>
    </w:p>
    <w:p w14:paraId="728B1E30" w14:textId="77777777" w:rsidR="00746951" w:rsidRDefault="001E23CE">
      <w:pPr>
        <w:numPr>
          <w:ilvl w:val="0"/>
          <w:numId w:val="21"/>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any – It represents the whole pipeline will run on </w:t>
      </w:r>
      <w:r>
        <w:rPr>
          <w:rFonts w:ascii="Arial" w:eastAsia="Times New Roman" w:hAnsi="Arial" w:cs="Arial"/>
          <w:color w:val="4A4A4A"/>
          <w:sz w:val="20"/>
          <w:szCs w:val="20"/>
        </w:rPr>
        <w:t>any available agent.</w:t>
      </w:r>
    </w:p>
    <w:p w14:paraId="728B1E31" w14:textId="77777777" w:rsidR="00746951" w:rsidRDefault="001E23CE">
      <w:pPr>
        <w:numPr>
          <w:ilvl w:val="0"/>
          <w:numId w:val="21"/>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docker </w:t>
      </w:r>
      <w:proofErr w:type="gramStart"/>
      <w:r>
        <w:rPr>
          <w:rFonts w:ascii="Arial" w:eastAsia="Times New Roman" w:hAnsi="Arial" w:cs="Arial"/>
          <w:color w:val="4A4A4A"/>
          <w:sz w:val="20"/>
          <w:szCs w:val="20"/>
        </w:rPr>
        <w:t>–  This</w:t>
      </w:r>
      <w:proofErr w:type="gramEnd"/>
      <w:r>
        <w:rPr>
          <w:rFonts w:ascii="Arial" w:eastAsia="Times New Roman" w:hAnsi="Arial" w:cs="Arial"/>
          <w:color w:val="4A4A4A"/>
          <w:sz w:val="20"/>
          <w:szCs w:val="20"/>
        </w:rPr>
        <w:t xml:space="preserve"> is to run the pipeline in the Docker environment.</w:t>
      </w:r>
    </w:p>
    <w:p w14:paraId="728B1E32" w14:textId="77777777" w:rsidR="00746951" w:rsidRDefault="001E23CE">
      <w:pPr>
        <w:numPr>
          <w:ilvl w:val="0"/>
          <w:numId w:val="21"/>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none – It indicates all the stages under the block will have to be declared with the agent separately.</w:t>
      </w:r>
    </w:p>
    <w:p w14:paraId="728B1E33" w14:textId="77777777" w:rsidR="00746951" w:rsidRDefault="001E23CE">
      <w:pPr>
        <w:numPr>
          <w:ilvl w:val="0"/>
          <w:numId w:val="21"/>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label </w:t>
      </w:r>
      <w:proofErr w:type="gramStart"/>
      <w:r>
        <w:rPr>
          <w:rFonts w:ascii="Arial" w:eastAsia="Times New Roman" w:hAnsi="Arial" w:cs="Arial"/>
          <w:color w:val="4A4A4A"/>
          <w:sz w:val="20"/>
          <w:szCs w:val="20"/>
        </w:rPr>
        <w:t>–  This</w:t>
      </w:r>
      <w:proofErr w:type="gramEnd"/>
      <w:r>
        <w:rPr>
          <w:rFonts w:ascii="Arial" w:eastAsia="Times New Roman" w:hAnsi="Arial" w:cs="Arial"/>
          <w:color w:val="4A4A4A"/>
          <w:sz w:val="20"/>
          <w:szCs w:val="20"/>
        </w:rPr>
        <w:t xml:space="preserve"> is just a label for the Jenkins environment</w:t>
      </w:r>
    </w:p>
    <w:p w14:paraId="728B1E34"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 xml:space="preserve">Q32) How </w:t>
      </w:r>
      <w:r>
        <w:rPr>
          <w:rFonts w:ascii="Arial" w:eastAsia="Times New Roman" w:hAnsi="Arial" w:cs="Arial"/>
          <w:color w:val="222222"/>
          <w:sz w:val="24"/>
          <w:szCs w:val="24"/>
        </w:rPr>
        <w:t>to define parameters for a build in Jenkins?</w:t>
      </w:r>
    </w:p>
    <w:p w14:paraId="728B1E35"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 xml:space="preserve">Build can use various input parameters for execution. For suppose, you have different test suites and you want to run only one then you can select a parameter to decide which one should be run. To </w:t>
      </w:r>
      <w:r>
        <w:rPr>
          <w:rFonts w:ascii="Arial" w:eastAsia="Times New Roman" w:hAnsi="Arial" w:cs="Arial"/>
          <w:color w:val="4A4A4A"/>
          <w:sz w:val="24"/>
          <w:szCs w:val="24"/>
        </w:rPr>
        <w:t>define parameters for your job, first, you need to define the same while specifying the parameter. There are different parameter types like string, file, or custom.</w:t>
      </w:r>
    </w:p>
    <w:p w14:paraId="728B1E36"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Q33) What are scripted pipelines?</w:t>
      </w:r>
    </w:p>
    <w:p w14:paraId="728B1E37"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 xml:space="preserve">Scripted pipelines are writing Jenkins pipelines as </w:t>
      </w:r>
      <w:r>
        <w:rPr>
          <w:rFonts w:ascii="Arial" w:eastAsia="Times New Roman" w:hAnsi="Arial" w:cs="Arial"/>
          <w:color w:val="4A4A4A"/>
          <w:sz w:val="24"/>
          <w:szCs w:val="24"/>
        </w:rPr>
        <w:t>code in a traditional way. The scripted pipeline is defined within a ‘node’. </w:t>
      </w:r>
    </w:p>
    <w:p w14:paraId="728B1E38"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 xml:space="preserve">Syntax of </w:t>
      </w:r>
      <w:proofErr w:type="gramStart"/>
      <w:r>
        <w:rPr>
          <w:rFonts w:ascii="Arial" w:eastAsia="Times New Roman" w:hAnsi="Arial" w:cs="Arial"/>
          <w:color w:val="4A4A4A"/>
          <w:sz w:val="24"/>
          <w:szCs w:val="24"/>
        </w:rPr>
        <w:t>the  Scripted</w:t>
      </w:r>
      <w:proofErr w:type="gramEnd"/>
      <w:r>
        <w:rPr>
          <w:rFonts w:ascii="Arial" w:eastAsia="Times New Roman" w:hAnsi="Arial" w:cs="Arial"/>
          <w:color w:val="4A4A4A"/>
          <w:sz w:val="24"/>
          <w:szCs w:val="24"/>
        </w:rPr>
        <w:t xml:space="preserve"> Pipeline:</w:t>
      </w:r>
    </w:p>
    <w:p w14:paraId="728B1E39" w14:textId="77777777" w:rsidR="00746951" w:rsidRDefault="001E23CE">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w:t>
      </w:r>
    </w:p>
    <w:p w14:paraId="728B1E3A"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 xml:space="preserve">The node is a part of the Jenkins architecture, where there are two types of a node, the agent or node will run the part of the </w:t>
      </w:r>
      <w:r>
        <w:rPr>
          <w:rFonts w:ascii="Arial" w:eastAsia="Times New Roman" w:hAnsi="Arial" w:cs="Arial"/>
          <w:color w:val="4A4A4A"/>
          <w:sz w:val="24"/>
          <w:szCs w:val="24"/>
        </w:rPr>
        <w:t>workload of the jobs, and the master node will handle the configuration of the job.</w:t>
      </w:r>
    </w:p>
    <w:p w14:paraId="728B1E3B"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Q34) What does SCM mean in Jenkins?</w:t>
      </w:r>
    </w:p>
    <w:p w14:paraId="728B1E3C"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lastRenderedPageBreak/>
        <w:t>Ans:</w:t>
      </w:r>
      <w:r>
        <w:rPr>
          <w:rFonts w:ascii="Arial" w:eastAsia="Times New Roman" w:hAnsi="Arial" w:cs="Arial"/>
          <w:b/>
          <w:bCs/>
          <w:color w:val="E03E2D"/>
          <w:sz w:val="24"/>
          <w:szCs w:val="24"/>
        </w:rPr>
        <w:t> </w:t>
      </w:r>
      <w:r>
        <w:rPr>
          <w:rFonts w:ascii="Arial" w:eastAsia="Times New Roman" w:hAnsi="Arial" w:cs="Arial"/>
          <w:color w:val="4A4A4A"/>
          <w:sz w:val="24"/>
          <w:szCs w:val="24"/>
        </w:rPr>
        <w:t xml:space="preserve">Source Code Management (SCM) specifies the source code location in Jenkins. The entry point to SCM is defined as </w:t>
      </w:r>
      <w:proofErr w:type="spellStart"/>
      <w:r>
        <w:rPr>
          <w:rFonts w:ascii="Arial" w:eastAsia="Times New Roman" w:hAnsi="Arial" w:cs="Arial"/>
          <w:color w:val="4A4A4A"/>
          <w:sz w:val="24"/>
          <w:szCs w:val="24"/>
        </w:rPr>
        <w:t>jenkins_jobs.scm</w:t>
      </w:r>
      <w:proofErr w:type="spellEnd"/>
      <w:r>
        <w:rPr>
          <w:rFonts w:ascii="Arial" w:eastAsia="Times New Roman" w:hAnsi="Arial" w:cs="Arial"/>
          <w:color w:val="4A4A4A"/>
          <w:sz w:val="24"/>
          <w:szCs w:val="24"/>
        </w:rPr>
        <w:t xml:space="preserve">. </w:t>
      </w:r>
      <w:r>
        <w:rPr>
          <w:rFonts w:ascii="Arial" w:eastAsia="Times New Roman" w:hAnsi="Arial" w:cs="Arial"/>
          <w:color w:val="4A4A4A"/>
          <w:sz w:val="24"/>
          <w:szCs w:val="24"/>
        </w:rPr>
        <w:t xml:space="preserve">The job defined with the SCM attribute accepts many numbers of SCM definitions. Some of the SCM tools are CVS, Git, Perforce, </w:t>
      </w:r>
      <w:proofErr w:type="spellStart"/>
      <w:r>
        <w:rPr>
          <w:rFonts w:ascii="Arial" w:eastAsia="Times New Roman" w:hAnsi="Arial" w:cs="Arial"/>
          <w:color w:val="4A4A4A"/>
          <w:sz w:val="24"/>
          <w:szCs w:val="24"/>
        </w:rPr>
        <w:t>AccuRev</w:t>
      </w:r>
      <w:proofErr w:type="spellEnd"/>
      <w:r>
        <w:rPr>
          <w:rFonts w:ascii="Arial" w:eastAsia="Times New Roman" w:hAnsi="Arial" w:cs="Arial"/>
          <w:color w:val="4A4A4A"/>
          <w:sz w:val="24"/>
          <w:szCs w:val="24"/>
        </w:rPr>
        <w:t xml:space="preserve">, Subversion, </w:t>
      </w:r>
      <w:proofErr w:type="spellStart"/>
      <w:r>
        <w:rPr>
          <w:rFonts w:ascii="Arial" w:eastAsia="Times New Roman" w:hAnsi="Arial" w:cs="Arial"/>
          <w:color w:val="4A4A4A"/>
          <w:sz w:val="24"/>
          <w:szCs w:val="24"/>
        </w:rPr>
        <w:t>Clearcase</w:t>
      </w:r>
      <w:proofErr w:type="spellEnd"/>
      <w:r>
        <w:rPr>
          <w:rFonts w:ascii="Arial" w:eastAsia="Times New Roman" w:hAnsi="Arial" w:cs="Arial"/>
          <w:color w:val="4A4A4A"/>
          <w:sz w:val="24"/>
          <w:szCs w:val="24"/>
        </w:rPr>
        <w:t>, RTC, and Mercurial.</w:t>
      </w:r>
    </w:p>
    <w:p w14:paraId="728B1E3D"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SCM can be defined as:</w:t>
      </w:r>
    </w:p>
    <w:tbl>
      <w:tblPr>
        <w:tblW w:w="11448" w:type="dxa"/>
        <w:tblCellMar>
          <w:left w:w="10" w:type="dxa"/>
          <w:right w:w="10" w:type="dxa"/>
        </w:tblCellMar>
        <w:tblLook w:val="0000" w:firstRow="0" w:lastRow="0" w:firstColumn="0" w:lastColumn="0" w:noHBand="0" w:noVBand="0"/>
      </w:tblPr>
      <w:tblGrid>
        <w:gridCol w:w="456"/>
        <w:gridCol w:w="10992"/>
      </w:tblGrid>
      <w:tr w:rsidR="00746951" w14:paraId="728B1E48" w14:textId="77777777">
        <w:tblPrEx>
          <w:tblCellMar>
            <w:top w:w="0" w:type="dxa"/>
            <w:bottom w:w="0" w:type="dxa"/>
          </w:tblCellMar>
        </w:tblPrEx>
        <w:tc>
          <w:tcPr>
            <w:tcW w:w="456" w:type="dxa"/>
            <w:shd w:val="clear" w:color="auto" w:fill="auto"/>
            <w:tcMar>
              <w:top w:w="0" w:type="dxa"/>
              <w:left w:w="0" w:type="dxa"/>
              <w:bottom w:w="0" w:type="dxa"/>
              <w:right w:w="0" w:type="dxa"/>
            </w:tcMar>
            <w:vAlign w:val="center"/>
          </w:tcPr>
          <w:p w14:paraId="728B1E3E"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728B1E3F"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14:paraId="728B1E40"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p w14:paraId="728B1E41"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p>
          <w:p w14:paraId="728B1E42" w14:textId="77777777" w:rsidR="00746951" w:rsidRDefault="001E23CE">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10992" w:type="dxa"/>
            <w:shd w:val="clear" w:color="auto" w:fill="auto"/>
            <w:tcMar>
              <w:top w:w="0" w:type="dxa"/>
              <w:left w:w="0" w:type="dxa"/>
              <w:bottom w:w="0" w:type="dxa"/>
              <w:right w:w="0" w:type="dxa"/>
            </w:tcMar>
            <w:vAlign w:val="center"/>
          </w:tcPr>
          <w:p w14:paraId="728B1E43" w14:textId="77777777" w:rsidR="00746951" w:rsidRDefault="001E23CE">
            <w:pPr>
              <w:spacing w:after="0" w:line="240" w:lineRule="auto"/>
            </w:pPr>
            <w:proofErr w:type="spellStart"/>
            <w:r>
              <w:rPr>
                <w:rFonts w:ascii="Courier New" w:eastAsia="Times New Roman" w:hAnsi="Courier New" w:cs="Courier New"/>
                <w:sz w:val="20"/>
                <w:szCs w:val="20"/>
              </w:rPr>
              <w:t>scm</w:t>
            </w:r>
            <w:proofErr w:type="spellEnd"/>
            <w:r>
              <w:rPr>
                <w:rFonts w:ascii="Courier New" w:eastAsia="Times New Roman" w:hAnsi="Courier New" w:cs="Courier New"/>
                <w:sz w:val="20"/>
                <w:szCs w:val="20"/>
              </w:rPr>
              <w:t>:</w:t>
            </w:r>
          </w:p>
          <w:p w14:paraId="728B1E44" w14:textId="77777777" w:rsidR="00746951" w:rsidRDefault="001E23CE">
            <w:pPr>
              <w:spacing w:after="0" w:line="240" w:lineRule="auto"/>
            </w:pPr>
            <w:r>
              <w:rPr>
                <w:rFonts w:ascii="Courier New" w:eastAsia="Times New Roman" w:hAnsi="Courier New" w:cs="Courier New"/>
                <w:color w:val="E83E8C"/>
                <w:sz w:val="20"/>
                <w:szCs w:val="20"/>
              </w:rPr>
              <w:t>  </w:t>
            </w:r>
            <w:r>
              <w:rPr>
                <w:rFonts w:ascii="Courier New" w:eastAsia="Times New Roman" w:hAnsi="Courier New" w:cs="Courier New"/>
                <w:sz w:val="20"/>
                <w:szCs w:val="20"/>
              </w:rPr>
              <w:t xml:space="preserve">name: </w:t>
            </w:r>
            <w:proofErr w:type="spellStart"/>
            <w:r>
              <w:rPr>
                <w:rFonts w:ascii="Courier New" w:eastAsia="Times New Roman" w:hAnsi="Courier New" w:cs="Courier New"/>
                <w:sz w:val="20"/>
                <w:szCs w:val="20"/>
              </w:rPr>
              <w:t>eloc</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scm</w:t>
            </w:r>
            <w:proofErr w:type="spellEnd"/>
          </w:p>
          <w:p w14:paraId="728B1E45" w14:textId="77777777" w:rsidR="00746951" w:rsidRDefault="001E23CE">
            <w:pPr>
              <w:spacing w:after="0" w:line="240" w:lineRule="auto"/>
            </w:pPr>
            <w:r>
              <w:rPr>
                <w:rFonts w:ascii="Courier New" w:eastAsia="Times New Roman" w:hAnsi="Courier New" w:cs="Courier New"/>
                <w:color w:val="E83E8C"/>
                <w:sz w:val="20"/>
                <w:szCs w:val="20"/>
              </w:rPr>
              <w:t>  </w:t>
            </w:r>
            <w:proofErr w:type="spellStart"/>
            <w:r>
              <w:rPr>
                <w:rFonts w:ascii="Courier New" w:eastAsia="Times New Roman" w:hAnsi="Courier New" w:cs="Courier New"/>
                <w:sz w:val="20"/>
                <w:szCs w:val="20"/>
              </w:rPr>
              <w:t>scm</w:t>
            </w:r>
            <w:proofErr w:type="spellEnd"/>
            <w:r>
              <w:rPr>
                <w:rFonts w:ascii="Courier New" w:eastAsia="Times New Roman" w:hAnsi="Courier New" w:cs="Courier New"/>
                <w:sz w:val="20"/>
                <w:szCs w:val="20"/>
              </w:rPr>
              <w:t>:</w:t>
            </w:r>
          </w:p>
          <w:p w14:paraId="728B1E46" w14:textId="77777777" w:rsidR="00746951" w:rsidRDefault="001E23CE">
            <w:pPr>
              <w:spacing w:after="0" w:line="240" w:lineRule="auto"/>
            </w:pPr>
            <w:r>
              <w:rPr>
                <w:rFonts w:ascii="Courier New" w:eastAsia="Times New Roman" w:hAnsi="Courier New" w:cs="Courier New"/>
                <w:color w:val="E83E8C"/>
                <w:sz w:val="20"/>
                <w:szCs w:val="20"/>
              </w:rPr>
              <w:t>        </w:t>
            </w:r>
            <w:r>
              <w:rPr>
                <w:rFonts w:ascii="Courier New" w:eastAsia="Times New Roman" w:hAnsi="Courier New" w:cs="Courier New"/>
                <w:sz w:val="20"/>
                <w:szCs w:val="20"/>
              </w:rPr>
              <w:t>git:</w:t>
            </w:r>
          </w:p>
          <w:p w14:paraId="728B1E47" w14:textId="77777777" w:rsidR="00746951" w:rsidRDefault="001E23CE">
            <w:pPr>
              <w:spacing w:after="0" w:line="240" w:lineRule="auto"/>
            </w:pPr>
            <w:r>
              <w:rPr>
                <w:rFonts w:ascii="Courier New" w:eastAsia="Times New Roman" w:hAnsi="Courier New" w:cs="Courier New"/>
                <w:color w:val="E83E8C"/>
                <w:sz w:val="20"/>
                <w:szCs w:val="20"/>
              </w:rPr>
              <w:t>        </w:t>
            </w:r>
            <w:r>
              <w:rPr>
                <w:rFonts w:ascii="Courier New" w:eastAsia="Times New Roman" w:hAnsi="Courier New" w:cs="Courier New"/>
                <w:sz w:val="20"/>
                <w:szCs w:val="20"/>
              </w:rPr>
              <w:t>url: ssh://Jenkins.org/eloc.git</w:t>
            </w:r>
          </w:p>
        </w:tc>
      </w:tr>
    </w:tbl>
    <w:p w14:paraId="728B1E49" w14:textId="77777777" w:rsidR="00746951" w:rsidRDefault="001E23CE">
      <w:pPr>
        <w:shd w:val="clear" w:color="auto" w:fill="FFFFFF"/>
        <w:spacing w:before="75" w:after="75" w:line="375" w:lineRule="atLeast"/>
        <w:jc w:val="both"/>
        <w:rPr>
          <w:rFonts w:ascii="Arial" w:eastAsia="Times New Roman" w:hAnsi="Arial" w:cs="Arial"/>
          <w:color w:val="4A4A4A"/>
          <w:sz w:val="24"/>
          <w:szCs w:val="24"/>
        </w:rPr>
      </w:pPr>
      <w:r>
        <w:rPr>
          <w:rFonts w:ascii="Arial" w:eastAsia="Times New Roman" w:hAnsi="Arial" w:cs="Arial"/>
          <w:color w:val="4A4A4A"/>
          <w:sz w:val="24"/>
          <w:szCs w:val="24"/>
        </w:rPr>
        <w:t> </w:t>
      </w:r>
    </w:p>
    <w:p w14:paraId="728B1E4A"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 xml:space="preserve">Q35) What is the difference between Agent, post-section, and </w:t>
      </w:r>
      <w:proofErr w:type="spellStart"/>
      <w:r>
        <w:rPr>
          <w:rFonts w:ascii="Arial" w:eastAsia="Times New Roman" w:hAnsi="Arial" w:cs="Arial"/>
          <w:color w:val="222222"/>
          <w:sz w:val="24"/>
          <w:szCs w:val="24"/>
        </w:rPr>
        <w:t>Jenkinsfile</w:t>
      </w:r>
      <w:proofErr w:type="spellEnd"/>
      <w:r>
        <w:rPr>
          <w:rFonts w:ascii="Arial" w:eastAsia="Times New Roman" w:hAnsi="Arial" w:cs="Arial"/>
          <w:color w:val="222222"/>
          <w:sz w:val="24"/>
          <w:szCs w:val="24"/>
        </w:rPr>
        <w:t>?</w:t>
      </w:r>
    </w:p>
    <w:p w14:paraId="728B1E4B"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p>
    <w:p w14:paraId="728B1E4C" w14:textId="77777777" w:rsidR="00746951" w:rsidRDefault="001E23CE">
      <w:pPr>
        <w:numPr>
          <w:ilvl w:val="0"/>
          <w:numId w:val="22"/>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Agent: A directive that specifies Jenkins on how to execute the pipeline in a particular order or manner.</w:t>
      </w:r>
    </w:p>
    <w:p w14:paraId="728B1E4D" w14:textId="77777777" w:rsidR="00746951" w:rsidRDefault="001E23CE">
      <w:pPr>
        <w:numPr>
          <w:ilvl w:val="0"/>
          <w:numId w:val="22"/>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proofErr w:type="spellStart"/>
      <w:r>
        <w:rPr>
          <w:rFonts w:ascii="Arial" w:eastAsia="Times New Roman" w:hAnsi="Arial" w:cs="Arial"/>
          <w:color w:val="4A4A4A"/>
          <w:sz w:val="20"/>
          <w:szCs w:val="20"/>
        </w:rPr>
        <w:t>Jenkinsfile</w:t>
      </w:r>
      <w:proofErr w:type="spellEnd"/>
      <w:r>
        <w:rPr>
          <w:rFonts w:ascii="Arial" w:eastAsia="Times New Roman" w:hAnsi="Arial" w:cs="Arial"/>
          <w:color w:val="4A4A4A"/>
          <w:sz w:val="20"/>
          <w:szCs w:val="20"/>
        </w:rPr>
        <w:t xml:space="preserve">: The text file which defines all the pipelines is called </w:t>
      </w:r>
      <w:proofErr w:type="spellStart"/>
      <w:r>
        <w:rPr>
          <w:rFonts w:ascii="Arial" w:eastAsia="Times New Roman" w:hAnsi="Arial" w:cs="Arial"/>
          <w:color w:val="4A4A4A"/>
          <w:sz w:val="20"/>
          <w:szCs w:val="20"/>
        </w:rPr>
        <w:t>Jenkinsfile</w:t>
      </w:r>
      <w:proofErr w:type="spellEnd"/>
      <w:r>
        <w:rPr>
          <w:rFonts w:ascii="Arial" w:eastAsia="Times New Roman" w:hAnsi="Arial" w:cs="Arial"/>
          <w:color w:val="4A4A4A"/>
          <w:sz w:val="20"/>
          <w:szCs w:val="20"/>
        </w:rPr>
        <w:t>. It is being checked in the source control repository.</w:t>
      </w:r>
    </w:p>
    <w:p w14:paraId="728B1E4E" w14:textId="77777777" w:rsidR="00746951" w:rsidRDefault="001E23CE">
      <w:pPr>
        <w:numPr>
          <w:ilvl w:val="0"/>
          <w:numId w:val="22"/>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Post-section: It runs at the end of every pipeline’s execution. </w:t>
      </w:r>
    </w:p>
    <w:p w14:paraId="728B1E4F"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 xml:space="preserve">Q36) How to achieve continuous integration using </w:t>
      </w:r>
      <w:r>
        <w:rPr>
          <w:rFonts w:ascii="Arial" w:eastAsia="Times New Roman" w:hAnsi="Arial" w:cs="Arial"/>
          <w:color w:val="222222"/>
          <w:sz w:val="24"/>
          <w:szCs w:val="24"/>
        </w:rPr>
        <w:t>Jenkins?</w:t>
      </w:r>
    </w:p>
    <w:p w14:paraId="728B1E50"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p>
    <w:p w14:paraId="728B1E51" w14:textId="77777777" w:rsidR="00746951" w:rsidRDefault="001E23CE">
      <w:pPr>
        <w:numPr>
          <w:ilvl w:val="0"/>
          <w:numId w:val="23"/>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Developers must commit their source code changes to the shared Git repository.</w:t>
      </w:r>
    </w:p>
    <w:p w14:paraId="728B1E52" w14:textId="77777777" w:rsidR="00746951" w:rsidRDefault="001E23CE">
      <w:pPr>
        <w:numPr>
          <w:ilvl w:val="0"/>
          <w:numId w:val="23"/>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The test results and build results are shared with the respective developers.</w:t>
      </w:r>
    </w:p>
    <w:p w14:paraId="728B1E53" w14:textId="77777777" w:rsidR="00746951" w:rsidRDefault="001E23CE">
      <w:pPr>
        <w:numPr>
          <w:ilvl w:val="0"/>
          <w:numId w:val="23"/>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proofErr w:type="gramStart"/>
      <w:r>
        <w:rPr>
          <w:rFonts w:ascii="Arial" w:eastAsia="Times New Roman" w:hAnsi="Arial" w:cs="Arial"/>
          <w:color w:val="4A4A4A"/>
          <w:sz w:val="20"/>
          <w:szCs w:val="20"/>
        </w:rPr>
        <w:t>Jenkins</w:t>
      </w:r>
      <w:proofErr w:type="gramEnd"/>
      <w:r>
        <w:rPr>
          <w:rFonts w:ascii="Arial" w:eastAsia="Times New Roman" w:hAnsi="Arial" w:cs="Arial"/>
          <w:color w:val="4A4A4A"/>
          <w:sz w:val="20"/>
          <w:szCs w:val="20"/>
        </w:rPr>
        <w:t xml:space="preserve"> server checks the shared Git repository at particular time periods and </w:t>
      </w:r>
      <w:r>
        <w:rPr>
          <w:rFonts w:ascii="Arial" w:eastAsia="Times New Roman" w:hAnsi="Arial" w:cs="Arial"/>
          <w:color w:val="4A4A4A"/>
          <w:sz w:val="20"/>
          <w:szCs w:val="20"/>
        </w:rPr>
        <w:t>identifies the changes taken in the build.</w:t>
      </w:r>
    </w:p>
    <w:p w14:paraId="728B1E54" w14:textId="77777777" w:rsidR="00746951" w:rsidRDefault="001E23CE">
      <w:pPr>
        <w:numPr>
          <w:ilvl w:val="0"/>
          <w:numId w:val="23"/>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The clean and tested build is deployed to the production server.</w:t>
      </w:r>
    </w:p>
    <w:p w14:paraId="728B1E55"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Q37) How do you define a Continuous Delivery Workflow?</w:t>
      </w:r>
    </w:p>
    <w:p w14:paraId="728B1E56"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The flowchart below shows the Continuous Delivery Workflow. </w:t>
      </w:r>
    </w:p>
    <w:p w14:paraId="728B1E57" w14:textId="77777777" w:rsidR="00746951" w:rsidRDefault="001E23CE">
      <w:pPr>
        <w:shd w:val="clear" w:color="auto" w:fill="FFFFFF"/>
        <w:spacing w:after="100" w:line="240" w:lineRule="auto"/>
        <w:outlineLvl w:val="2"/>
      </w:pPr>
      <w:r>
        <w:rPr>
          <w:rFonts w:ascii="Times New Roman" w:eastAsia="Times New Roman" w:hAnsi="Times New Roman"/>
          <w:color w:val="212529"/>
          <w:sz w:val="24"/>
          <w:szCs w:val="24"/>
        </w:rPr>
        <w:t>Q38) How do you integrate G</w:t>
      </w:r>
      <w:r>
        <w:rPr>
          <w:rFonts w:ascii="Times New Roman" w:eastAsia="Times New Roman" w:hAnsi="Times New Roman"/>
          <w:color w:val="212529"/>
          <w:sz w:val="24"/>
          <w:szCs w:val="24"/>
        </w:rPr>
        <w:t>it with Jenkins?</w:t>
      </w:r>
    </w:p>
    <w:p w14:paraId="728B1E58"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 </w:t>
      </w:r>
      <w:r>
        <w:rPr>
          <w:rFonts w:ascii="Arial" w:eastAsia="Times New Roman" w:hAnsi="Arial" w:cs="Arial"/>
          <w:color w:val="4A4A4A"/>
          <w:sz w:val="24"/>
          <w:szCs w:val="24"/>
        </w:rPr>
        <w:t>The below steps show you how to integrate Git with Jenkins:</w:t>
      </w:r>
    </w:p>
    <w:p w14:paraId="728B1E59" w14:textId="77777777" w:rsidR="00746951" w:rsidRDefault="001E23CE">
      <w:pPr>
        <w:numPr>
          <w:ilvl w:val="0"/>
          <w:numId w:val="24"/>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lastRenderedPageBreak/>
        <w:t>Manage the Jenkins button on your Jenkins dashboard.</w:t>
      </w:r>
    </w:p>
    <w:p w14:paraId="728B1E5A" w14:textId="77777777" w:rsidR="00746951" w:rsidRDefault="001E23CE">
      <w:pPr>
        <w:numPr>
          <w:ilvl w:val="0"/>
          <w:numId w:val="24"/>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Click on Manage Plugins.</w:t>
      </w:r>
    </w:p>
    <w:p w14:paraId="728B1E5B" w14:textId="77777777" w:rsidR="00746951" w:rsidRDefault="001E23CE">
      <w:pPr>
        <w:numPr>
          <w:ilvl w:val="0"/>
          <w:numId w:val="24"/>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In the Plugins Page</w:t>
      </w:r>
    </w:p>
    <w:p w14:paraId="728B1E5C" w14:textId="77777777" w:rsidR="00746951" w:rsidRDefault="001E23CE">
      <w:pPr>
        <w:numPr>
          <w:ilvl w:val="0"/>
          <w:numId w:val="2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Select the GIT Plugin and click on Install without restart. </w:t>
      </w:r>
    </w:p>
    <w:p w14:paraId="728B1E5D" w14:textId="77777777" w:rsidR="00746951" w:rsidRDefault="001E23CE">
      <w:pPr>
        <w:numPr>
          <w:ilvl w:val="0"/>
          <w:numId w:val="2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 xml:space="preserve">You can </w:t>
      </w:r>
      <w:r>
        <w:rPr>
          <w:rFonts w:ascii="Arial" w:eastAsia="Times New Roman" w:hAnsi="Arial" w:cs="Arial"/>
          <w:color w:val="4A4A4A"/>
          <w:sz w:val="20"/>
          <w:szCs w:val="20"/>
        </w:rPr>
        <w:t>also select the option Download now and install after restart.</w:t>
      </w:r>
    </w:p>
    <w:p w14:paraId="728B1E5E" w14:textId="77777777" w:rsidR="00746951" w:rsidRDefault="001E23CE">
      <w:pPr>
        <w:numPr>
          <w:ilvl w:val="0"/>
          <w:numId w:val="25"/>
        </w:numPr>
        <w:shd w:val="clear" w:color="auto" w:fill="FFFFFF"/>
        <w:tabs>
          <w:tab w:val="left" w:pos="720"/>
        </w:tabs>
        <w:spacing w:before="75" w:after="75" w:line="375" w:lineRule="atLeast"/>
        <w:ind w:left="1095"/>
        <w:jc w:val="both"/>
        <w:rPr>
          <w:rFonts w:ascii="Arial" w:eastAsia="Times New Roman" w:hAnsi="Arial" w:cs="Arial"/>
          <w:color w:val="4A4A4A"/>
          <w:sz w:val="20"/>
          <w:szCs w:val="20"/>
        </w:rPr>
      </w:pPr>
      <w:r>
        <w:rPr>
          <w:rFonts w:ascii="Arial" w:eastAsia="Times New Roman" w:hAnsi="Arial" w:cs="Arial"/>
          <w:color w:val="4A4A4A"/>
          <w:sz w:val="20"/>
          <w:szCs w:val="20"/>
        </w:rPr>
        <w:t>If you already have the Git plugin installed, you will see a “No updates available” message.</w:t>
      </w:r>
    </w:p>
    <w:p w14:paraId="728B1E5F" w14:textId="77777777" w:rsidR="00746951" w:rsidRDefault="001E23CE">
      <w:pPr>
        <w:numPr>
          <w:ilvl w:val="0"/>
          <w:numId w:val="26"/>
        </w:numPr>
        <w:shd w:val="clear" w:color="auto" w:fill="FFFFFF"/>
        <w:spacing w:before="75" w:after="75" w:line="375" w:lineRule="atLeast"/>
        <w:jc w:val="both"/>
        <w:rPr>
          <w:rFonts w:ascii="Arial" w:eastAsia="Times New Roman" w:hAnsi="Arial" w:cs="Arial"/>
          <w:color w:val="4A4A4A"/>
          <w:sz w:val="20"/>
          <w:szCs w:val="20"/>
        </w:rPr>
      </w:pPr>
      <w:r>
        <w:rPr>
          <w:rFonts w:ascii="Arial" w:eastAsia="Times New Roman" w:hAnsi="Arial" w:cs="Arial"/>
          <w:color w:val="4A4A4A"/>
          <w:sz w:val="20"/>
          <w:szCs w:val="20"/>
        </w:rPr>
        <w:t>Go to Manage Jenkins on your Jenkins dashboard. </w:t>
      </w:r>
    </w:p>
    <w:p w14:paraId="728B1E60"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Q39) Explain Continuous Testing.</w:t>
      </w:r>
    </w:p>
    <w:p w14:paraId="728B1E61"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Continuous Te</w:t>
      </w:r>
      <w:r>
        <w:rPr>
          <w:rFonts w:ascii="Arial" w:eastAsia="Times New Roman" w:hAnsi="Arial" w:cs="Arial"/>
          <w:color w:val="4A4A4A"/>
          <w:sz w:val="24"/>
          <w:szCs w:val="24"/>
        </w:rPr>
        <w:t>sting is the process of executing automated tests of the software delivery pipeline. It helps you to identify the business risks associated with software as early as possible. In this, testing takes place on a continuous basis without any disruption. </w:t>
      </w:r>
    </w:p>
    <w:p w14:paraId="728B1E62" w14:textId="77777777" w:rsidR="00746951" w:rsidRDefault="001E23CE">
      <w:pPr>
        <w:shd w:val="clear" w:color="auto" w:fill="FFFFFF"/>
        <w:spacing w:before="225" w:after="225" w:line="420" w:lineRule="atLeast"/>
        <w:jc w:val="both"/>
        <w:outlineLvl w:val="2"/>
      </w:pPr>
      <w:r>
        <w:rPr>
          <w:rFonts w:ascii="Arial" w:eastAsia="Times New Roman" w:hAnsi="Arial" w:cs="Arial"/>
          <w:color w:val="222222"/>
          <w:sz w:val="24"/>
          <w:szCs w:val="24"/>
        </w:rPr>
        <w:t>Q40)</w:t>
      </w:r>
      <w:r>
        <w:rPr>
          <w:rFonts w:ascii="Arial" w:eastAsia="Times New Roman" w:hAnsi="Arial" w:cs="Arial"/>
          <w:color w:val="222222"/>
          <w:sz w:val="24"/>
          <w:szCs w:val="24"/>
        </w:rPr>
        <w:t xml:space="preserve"> What is DSL Jenkins?</w:t>
      </w:r>
    </w:p>
    <w:p w14:paraId="728B1E63" w14:textId="77777777" w:rsidR="00746951" w:rsidRDefault="001E23CE">
      <w:pPr>
        <w:shd w:val="clear" w:color="auto" w:fill="FFFFFF"/>
        <w:spacing w:after="0" w:line="375" w:lineRule="atLeast"/>
        <w:jc w:val="both"/>
      </w:pPr>
      <w:r>
        <w:rPr>
          <w:rFonts w:ascii="Arial" w:eastAsia="Times New Roman" w:hAnsi="Arial" w:cs="Arial"/>
          <w:b/>
          <w:bCs/>
          <w:color w:val="F41717"/>
          <w:sz w:val="24"/>
          <w:szCs w:val="24"/>
        </w:rPr>
        <w:t>Ans:</w:t>
      </w:r>
      <w:r>
        <w:rPr>
          <w:rFonts w:ascii="Arial" w:eastAsia="Times New Roman" w:hAnsi="Arial" w:cs="Arial"/>
          <w:b/>
          <w:bCs/>
          <w:color w:val="E03E2D"/>
          <w:sz w:val="24"/>
          <w:szCs w:val="24"/>
        </w:rPr>
        <w:t> </w:t>
      </w:r>
      <w:r>
        <w:rPr>
          <w:rFonts w:ascii="Arial" w:eastAsia="Times New Roman" w:hAnsi="Arial" w:cs="Arial"/>
          <w:color w:val="4A4A4A"/>
          <w:sz w:val="24"/>
          <w:szCs w:val="24"/>
        </w:rPr>
        <w:t>Job DSL is one of the most important plugins for Jenkins that allows managing configuration as code. It is made up of two parts. First, Domain Specific Language (DSL) that enables users to define jobs utilizing a Groovy-based lan</w:t>
      </w:r>
      <w:r>
        <w:rPr>
          <w:rFonts w:ascii="Arial" w:eastAsia="Times New Roman" w:hAnsi="Arial" w:cs="Arial"/>
          <w:color w:val="4A4A4A"/>
          <w:sz w:val="24"/>
          <w:szCs w:val="24"/>
        </w:rPr>
        <w:t xml:space="preserve">guage, and second, a Jenkins plugin that manages the scripts and updates the </w:t>
      </w:r>
      <w:proofErr w:type="gramStart"/>
      <w:r>
        <w:rPr>
          <w:rFonts w:ascii="Arial" w:eastAsia="Times New Roman" w:hAnsi="Arial" w:cs="Arial"/>
          <w:color w:val="4A4A4A"/>
          <w:sz w:val="24"/>
          <w:szCs w:val="24"/>
        </w:rPr>
        <w:t>created  Jenkins</w:t>
      </w:r>
      <w:proofErr w:type="gramEnd"/>
      <w:r>
        <w:rPr>
          <w:rFonts w:ascii="Arial" w:eastAsia="Times New Roman" w:hAnsi="Arial" w:cs="Arial"/>
          <w:color w:val="4A4A4A"/>
          <w:sz w:val="24"/>
          <w:szCs w:val="24"/>
        </w:rPr>
        <w:t xml:space="preserve"> jobs.</w:t>
      </w:r>
    </w:p>
    <w:p w14:paraId="728B1E64" w14:textId="77777777" w:rsidR="00746951" w:rsidRDefault="00746951"/>
    <w:sectPr w:rsidR="007469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1D69" w14:textId="77777777" w:rsidR="00000000" w:rsidRDefault="001E23CE">
      <w:pPr>
        <w:spacing w:after="0" w:line="240" w:lineRule="auto"/>
      </w:pPr>
      <w:r>
        <w:separator/>
      </w:r>
    </w:p>
  </w:endnote>
  <w:endnote w:type="continuationSeparator" w:id="0">
    <w:p w14:paraId="728B1D6B" w14:textId="77777777" w:rsidR="00000000" w:rsidRDefault="001E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1D65" w14:textId="77777777" w:rsidR="00000000" w:rsidRDefault="001E23CE">
      <w:pPr>
        <w:spacing w:after="0" w:line="240" w:lineRule="auto"/>
      </w:pPr>
      <w:r>
        <w:rPr>
          <w:color w:val="000000"/>
        </w:rPr>
        <w:separator/>
      </w:r>
    </w:p>
  </w:footnote>
  <w:footnote w:type="continuationSeparator" w:id="0">
    <w:p w14:paraId="728B1D67" w14:textId="77777777" w:rsidR="00000000" w:rsidRDefault="001E2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6E8"/>
    <w:multiLevelType w:val="multilevel"/>
    <w:tmpl w:val="10D88D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84C0E90"/>
    <w:multiLevelType w:val="multilevel"/>
    <w:tmpl w:val="990CF7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3A25066"/>
    <w:multiLevelType w:val="multilevel"/>
    <w:tmpl w:val="1D72E6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5132186"/>
    <w:multiLevelType w:val="multilevel"/>
    <w:tmpl w:val="B6BCC4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6ED2F38"/>
    <w:multiLevelType w:val="multilevel"/>
    <w:tmpl w:val="486475D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BCF7B1E"/>
    <w:multiLevelType w:val="multilevel"/>
    <w:tmpl w:val="184C661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DF85E88"/>
    <w:multiLevelType w:val="multilevel"/>
    <w:tmpl w:val="C67C24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EC060F8"/>
    <w:multiLevelType w:val="multilevel"/>
    <w:tmpl w:val="B5B0CA6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4DE171B"/>
    <w:multiLevelType w:val="multilevel"/>
    <w:tmpl w:val="46A82C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A215D74"/>
    <w:multiLevelType w:val="multilevel"/>
    <w:tmpl w:val="ED3CD4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B273AE1"/>
    <w:multiLevelType w:val="multilevel"/>
    <w:tmpl w:val="366AE8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BE777EF"/>
    <w:multiLevelType w:val="multilevel"/>
    <w:tmpl w:val="D7C2E5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31845766"/>
    <w:multiLevelType w:val="multilevel"/>
    <w:tmpl w:val="64F80B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3A45476"/>
    <w:multiLevelType w:val="multilevel"/>
    <w:tmpl w:val="0D26F0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373C335C"/>
    <w:multiLevelType w:val="multilevel"/>
    <w:tmpl w:val="23EA39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7C94BC5"/>
    <w:multiLevelType w:val="multilevel"/>
    <w:tmpl w:val="1D98BE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FF84205"/>
    <w:multiLevelType w:val="multilevel"/>
    <w:tmpl w:val="FABA41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42161415"/>
    <w:multiLevelType w:val="multilevel"/>
    <w:tmpl w:val="44E69E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3AF661B"/>
    <w:multiLevelType w:val="multilevel"/>
    <w:tmpl w:val="A7AAC1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62F4D49"/>
    <w:multiLevelType w:val="multilevel"/>
    <w:tmpl w:val="6088BD1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4A4219C0"/>
    <w:multiLevelType w:val="multilevel"/>
    <w:tmpl w:val="246478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513F1C9A"/>
    <w:multiLevelType w:val="multilevel"/>
    <w:tmpl w:val="F40AD6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52FF56E7"/>
    <w:multiLevelType w:val="multilevel"/>
    <w:tmpl w:val="55308F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56C52FB"/>
    <w:multiLevelType w:val="multilevel"/>
    <w:tmpl w:val="7C8A27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D162850"/>
    <w:multiLevelType w:val="multilevel"/>
    <w:tmpl w:val="6FD24E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72CB259B"/>
    <w:multiLevelType w:val="multilevel"/>
    <w:tmpl w:val="B644F3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25"/>
  </w:num>
  <w:num w:numId="2">
    <w:abstractNumId w:val="18"/>
  </w:num>
  <w:num w:numId="3">
    <w:abstractNumId w:val="11"/>
  </w:num>
  <w:num w:numId="4">
    <w:abstractNumId w:val="7"/>
  </w:num>
  <w:num w:numId="5">
    <w:abstractNumId w:val="12"/>
  </w:num>
  <w:num w:numId="6">
    <w:abstractNumId w:val="20"/>
  </w:num>
  <w:num w:numId="7">
    <w:abstractNumId w:val="21"/>
  </w:num>
  <w:num w:numId="8">
    <w:abstractNumId w:val="2"/>
  </w:num>
  <w:num w:numId="9">
    <w:abstractNumId w:val="22"/>
  </w:num>
  <w:num w:numId="10">
    <w:abstractNumId w:val="13"/>
  </w:num>
  <w:num w:numId="11">
    <w:abstractNumId w:val="15"/>
  </w:num>
  <w:num w:numId="12">
    <w:abstractNumId w:val="4"/>
  </w:num>
  <w:num w:numId="13">
    <w:abstractNumId w:val="8"/>
  </w:num>
  <w:num w:numId="14">
    <w:abstractNumId w:val="0"/>
  </w:num>
  <w:num w:numId="15">
    <w:abstractNumId w:val="23"/>
  </w:num>
  <w:num w:numId="16">
    <w:abstractNumId w:val="6"/>
  </w:num>
  <w:num w:numId="17">
    <w:abstractNumId w:val="1"/>
  </w:num>
  <w:num w:numId="18">
    <w:abstractNumId w:val="19"/>
  </w:num>
  <w:num w:numId="19">
    <w:abstractNumId w:val="17"/>
  </w:num>
  <w:num w:numId="20">
    <w:abstractNumId w:val="3"/>
  </w:num>
  <w:num w:numId="21">
    <w:abstractNumId w:val="9"/>
  </w:num>
  <w:num w:numId="22">
    <w:abstractNumId w:val="10"/>
  </w:num>
  <w:num w:numId="23">
    <w:abstractNumId w:val="24"/>
  </w:num>
  <w:num w:numId="24">
    <w:abstractNumId w:val="14"/>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46951"/>
    <w:rsid w:val="001E23CE"/>
    <w:rsid w:val="00746951"/>
    <w:rsid w:val="0083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1D65"/>
  <w15:docId w15:val="{9C41F946-1466-4423-8448-6023DFF4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r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styleId="Strong">
    <w:name w:val="Strong"/>
    <w:basedOn w:val="DefaultParagraphFont"/>
    <w:rPr>
      <w:b/>
      <w:bCs/>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ndmajix.com/continuous-integration-with-jenkins" TargetMode="External"/><Relationship Id="rId3" Type="http://schemas.openxmlformats.org/officeDocument/2006/relationships/settings" Target="settings.xml"/><Relationship Id="rId7" Type="http://schemas.openxmlformats.org/officeDocument/2006/relationships/hyperlink" Target="https://mindmajix.com/jenkins-installation-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ndmajix.com/jenkins-tutor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2148</Words>
  <Characters>12245</Characters>
  <Application>Microsoft Office Word</Application>
  <DocSecurity>0</DocSecurity>
  <Lines>102</Lines>
  <Paragraphs>28</Paragraphs>
  <ScaleCrop>false</ScaleCrop>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haritha</dc:creator>
  <dc:description/>
  <cp:lastModifiedBy>ediga haritha</cp:lastModifiedBy>
  <cp:revision>2</cp:revision>
  <dcterms:created xsi:type="dcterms:W3CDTF">2021-05-13T07:46:00Z</dcterms:created>
  <dcterms:modified xsi:type="dcterms:W3CDTF">2021-05-13T07:46:00Z</dcterms:modified>
</cp:coreProperties>
</file>